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EB" w:rsidRPr="00F81CEB" w:rsidRDefault="00F81CEB" w:rsidP="00F81CEB">
      <w:pPr>
        <w:jc w:val="center"/>
        <w:rPr>
          <w:b/>
          <w:sz w:val="52"/>
          <w:szCs w:val="52"/>
        </w:rPr>
      </w:pPr>
      <w:bookmarkStart w:id="0" w:name="_Toc130115382"/>
      <w:r w:rsidRPr="00F81CEB">
        <w:rPr>
          <w:rFonts w:hint="eastAsia"/>
          <w:b/>
          <w:sz w:val="52"/>
          <w:szCs w:val="52"/>
        </w:rPr>
        <w:t>PHP</w:t>
      </w:r>
      <w:r w:rsidRPr="00F81CEB">
        <w:rPr>
          <w:rFonts w:hint="eastAsia"/>
          <w:b/>
          <w:sz w:val="52"/>
          <w:szCs w:val="52"/>
        </w:rPr>
        <w:t>代码审计流程分析法</w:t>
      </w:r>
    </w:p>
    <w:p w:rsidR="005751F2" w:rsidRDefault="0072366D" w:rsidP="005751F2">
      <w:pPr>
        <w:pStyle w:val="10"/>
      </w:pPr>
      <w:r>
        <w:rPr>
          <w:rFonts w:hint="eastAsia"/>
        </w:rPr>
        <w:t>思路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分析每一个函数。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标记出危险的函数。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通过手工输入，通过程序梳理全部的流程。</w:t>
      </w:r>
    </w:p>
    <w:p w:rsidR="0072366D" w:rsidRDefault="0072366D" w:rsidP="00D3070C">
      <w:pPr>
        <w:pStyle w:val="a9"/>
        <w:numPr>
          <w:ilvl w:val="0"/>
          <w:numId w:val="20"/>
        </w:numPr>
      </w:pPr>
      <w:r>
        <w:rPr>
          <w:rFonts w:hint="eastAsia"/>
        </w:rPr>
        <w:t>人工判断每个流程是否危险。</w:t>
      </w:r>
    </w:p>
    <w:p w:rsidR="00DC3970" w:rsidRDefault="00DC3970" w:rsidP="00D3070C">
      <w:pPr>
        <w:pStyle w:val="a9"/>
        <w:numPr>
          <w:ilvl w:val="0"/>
          <w:numId w:val="20"/>
        </w:numPr>
      </w:pPr>
    </w:p>
    <w:p w:rsidR="009937A1" w:rsidRPr="0072366D" w:rsidRDefault="009937A1" w:rsidP="009937A1">
      <w:pPr>
        <w:pStyle w:val="a9"/>
        <w:ind w:left="360"/>
      </w:pPr>
    </w:p>
    <w:bookmarkEnd w:id="0"/>
    <w:p w:rsidR="001D6A0A" w:rsidRDefault="001D6A0A" w:rsidP="001D6A0A">
      <w:pPr>
        <w:pStyle w:val="10"/>
      </w:pPr>
      <w:r>
        <w:rPr>
          <w:rFonts w:hint="eastAsia"/>
        </w:rPr>
        <w:t>数据库设计</w:t>
      </w:r>
    </w:p>
    <w:p w:rsidR="001D6A0A" w:rsidRDefault="001D6A0A" w:rsidP="001D6A0A">
      <w:pPr>
        <w:pStyle w:val="a9"/>
      </w:pPr>
    </w:p>
    <w:p w:rsidR="001D6A0A" w:rsidRDefault="001D6A0A">
      <w:pPr>
        <w:pStyle w:val="22"/>
      </w:pPr>
      <w:proofErr w:type="spellStart"/>
      <w:r>
        <w:rPr>
          <w:rFonts w:hint="eastAsia"/>
        </w:rPr>
        <w:t>del_paths</w:t>
      </w:r>
      <w:proofErr w:type="spell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1D6A0A" w:rsidTr="001E5010">
        <w:tc>
          <w:tcPr>
            <w:tcW w:w="2180" w:type="dxa"/>
          </w:tcPr>
          <w:p w:rsidR="001D6A0A" w:rsidRPr="00B214A6" w:rsidRDefault="001D6A0A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1D6A0A" w:rsidRPr="00B214A6" w:rsidRDefault="001D6A0A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1D6A0A" w:rsidRPr="00B214A6" w:rsidRDefault="001D6A0A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1D6A0A" w:rsidRPr="00B214A6" w:rsidRDefault="001D6A0A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1D6A0A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1D6A0A" w:rsidRPr="00B214A6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md5</w:t>
            </w:r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路径的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1D6A0A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points_id</w:t>
            </w:r>
            <w:proofErr w:type="spellEnd"/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ID</w:t>
            </w:r>
          </w:p>
        </w:tc>
      </w:tr>
      <w:tr w:rsidR="001D6A0A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check</w:t>
            </w:r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</w:p>
        </w:tc>
      </w:tr>
      <w:tr w:rsidR="001D6A0A" w:rsidRPr="00DA79E4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proofErr w:type="spellStart"/>
            <w:r>
              <w:t>start</w:t>
            </w:r>
            <w:r>
              <w:rPr>
                <w:rFonts w:hint="eastAsia"/>
              </w:rPr>
              <w:t>_file</w:t>
            </w:r>
            <w:proofErr w:type="spellEnd"/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路径开始的文件</w:t>
            </w:r>
          </w:p>
        </w:tc>
      </w:tr>
      <w:tr w:rsidR="001D6A0A" w:rsidTr="001E5010">
        <w:tc>
          <w:tcPr>
            <w:tcW w:w="2180" w:type="dxa"/>
          </w:tcPr>
          <w:p w:rsidR="001D6A0A" w:rsidRPr="005A43B5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start_line</w:t>
            </w:r>
            <w:proofErr w:type="spellEnd"/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路径开始的行</w:t>
            </w:r>
          </w:p>
        </w:tc>
      </w:tr>
      <w:tr w:rsidR="001D6A0A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end_file</w:t>
            </w:r>
            <w:proofErr w:type="spellEnd"/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路径结束的文件</w:t>
            </w:r>
          </w:p>
        </w:tc>
      </w:tr>
      <w:tr w:rsidR="001D6A0A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end_line</w:t>
            </w:r>
            <w:proofErr w:type="spellEnd"/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路径结束的行</w:t>
            </w:r>
          </w:p>
        </w:tc>
      </w:tr>
      <w:tr w:rsidR="001D6A0A" w:rsidTr="001E5010">
        <w:tc>
          <w:tcPr>
            <w:tcW w:w="2180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remark</w:t>
            </w:r>
          </w:p>
        </w:tc>
        <w:tc>
          <w:tcPr>
            <w:tcW w:w="1756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1E5010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1E5010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</w:tbl>
    <w:p w:rsidR="001D6A0A" w:rsidRPr="001D6A0A" w:rsidRDefault="001D6A0A" w:rsidP="001D6A0A">
      <w:pPr>
        <w:pStyle w:val="a9"/>
      </w:pPr>
    </w:p>
    <w:p w:rsidR="001D6A0A" w:rsidRDefault="001D6A0A">
      <w:pPr>
        <w:pStyle w:val="22"/>
      </w:pPr>
      <w:r>
        <w:rPr>
          <w:rFonts w:hint="eastAsia"/>
        </w:rPr>
        <w:lastRenderedPageBreak/>
        <w:t>files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EB05BB" w:rsidTr="001E5010">
        <w:tc>
          <w:tcPr>
            <w:tcW w:w="2180" w:type="dxa"/>
          </w:tcPr>
          <w:p w:rsidR="00EB05BB" w:rsidRPr="00B214A6" w:rsidRDefault="00EB05BB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EB05BB" w:rsidRPr="00B214A6" w:rsidRDefault="00EB05BB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EB05BB" w:rsidRPr="00B214A6" w:rsidRDefault="00EB05BB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EB05BB" w:rsidRPr="00B214A6" w:rsidRDefault="00EB05BB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EB05BB" w:rsidTr="001E5010">
        <w:tc>
          <w:tcPr>
            <w:tcW w:w="2180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EB05BB" w:rsidRDefault="00EB05BB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EB05BB" w:rsidRDefault="00EB05BB" w:rsidP="001E5010">
            <w:pPr>
              <w:pStyle w:val="a9"/>
            </w:pPr>
          </w:p>
        </w:tc>
        <w:tc>
          <w:tcPr>
            <w:tcW w:w="2942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EB05BB" w:rsidRPr="00B214A6" w:rsidTr="001E5010">
        <w:tc>
          <w:tcPr>
            <w:tcW w:w="2180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56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EB05BB" w:rsidRDefault="00EB05BB" w:rsidP="001E5010">
            <w:pPr>
              <w:pStyle w:val="a9"/>
            </w:pPr>
          </w:p>
        </w:tc>
        <w:tc>
          <w:tcPr>
            <w:tcW w:w="2942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文件名</w:t>
            </w:r>
          </w:p>
        </w:tc>
      </w:tr>
      <w:tr w:rsidR="00EB05BB" w:rsidTr="001E5010">
        <w:tc>
          <w:tcPr>
            <w:tcW w:w="2180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edit</w:t>
            </w:r>
          </w:p>
        </w:tc>
        <w:tc>
          <w:tcPr>
            <w:tcW w:w="1756" w:type="dxa"/>
          </w:tcPr>
          <w:p w:rsidR="00EB05BB" w:rsidRDefault="00EB05BB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EB05BB" w:rsidRDefault="00EB05BB" w:rsidP="001E5010">
            <w:pPr>
              <w:pStyle w:val="a9"/>
            </w:pPr>
          </w:p>
        </w:tc>
        <w:tc>
          <w:tcPr>
            <w:tcW w:w="2942" w:type="dxa"/>
          </w:tcPr>
          <w:p w:rsidR="00EB05BB" w:rsidRDefault="00EB05BB" w:rsidP="001E5010">
            <w:pPr>
              <w:pStyle w:val="a9"/>
            </w:pPr>
            <w:r>
              <w:rPr>
                <w:rFonts w:hint="eastAsia"/>
              </w:rPr>
              <w:t>是否继续编辑，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表示编辑，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表示不编辑。目前没有启用。</w:t>
            </w:r>
          </w:p>
        </w:tc>
      </w:tr>
    </w:tbl>
    <w:p w:rsidR="00EB05BB" w:rsidRPr="00EB05BB" w:rsidRDefault="00EB05BB" w:rsidP="00EB05BB">
      <w:pPr>
        <w:pStyle w:val="a9"/>
      </w:pPr>
    </w:p>
    <w:p w:rsidR="00C66BB3" w:rsidRDefault="00C66BB3" w:rsidP="00C66BB3">
      <w:pPr>
        <w:pStyle w:val="22"/>
      </w:pPr>
      <w:r>
        <w:rPr>
          <w:rFonts w:hint="eastAsia"/>
        </w:rPr>
        <w:t>functions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C66BB3" w:rsidTr="002A337B">
        <w:tc>
          <w:tcPr>
            <w:tcW w:w="2180" w:type="dxa"/>
          </w:tcPr>
          <w:p w:rsidR="00C66BB3" w:rsidRPr="00B214A6" w:rsidRDefault="00C66BB3" w:rsidP="002A337B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C66BB3" w:rsidRPr="00B214A6" w:rsidRDefault="00C66BB3" w:rsidP="002A337B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C66BB3" w:rsidRPr="00B214A6" w:rsidRDefault="00C66BB3" w:rsidP="002A337B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C66BB3" w:rsidRPr="00B214A6" w:rsidRDefault="00C66BB3" w:rsidP="002A337B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C66BB3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C66BB3" w:rsidRDefault="00C66BB3" w:rsidP="002A337B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C66BB3" w:rsidRPr="00B214A6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56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BD2F99" w:rsidP="002A337B">
            <w:pPr>
              <w:pStyle w:val="a9"/>
            </w:pPr>
            <w:r>
              <w:rPr>
                <w:rFonts w:hint="eastAsia"/>
              </w:rPr>
              <w:t>函数所在的文件名</w:t>
            </w:r>
          </w:p>
        </w:tc>
      </w:tr>
      <w:tr w:rsidR="00C66BB3" w:rsidRPr="00B214A6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756" w:type="dxa"/>
          </w:tcPr>
          <w:p w:rsidR="00C66BB3" w:rsidRDefault="00C66BB3" w:rsidP="002A337B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BD2F99" w:rsidP="002A337B">
            <w:pPr>
              <w:pStyle w:val="a9"/>
            </w:pPr>
            <w:r>
              <w:rPr>
                <w:rFonts w:hint="eastAsia"/>
              </w:rPr>
              <w:t>函数所在的文件</w:t>
            </w:r>
            <w:r>
              <w:rPr>
                <w:rFonts w:hint="eastAsia"/>
              </w:rPr>
              <w:t>ID</w:t>
            </w:r>
          </w:p>
        </w:tc>
      </w:tr>
      <w:tr w:rsidR="00C66BB3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name</w:t>
            </w:r>
          </w:p>
        </w:tc>
        <w:tc>
          <w:tcPr>
            <w:tcW w:w="1756" w:type="dxa"/>
          </w:tcPr>
          <w:p w:rsidR="00C66BB3" w:rsidRDefault="00C66BB3">
            <w:r w:rsidRPr="006D45C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BD2F99" w:rsidP="002A337B">
            <w:pPr>
              <w:pStyle w:val="a9"/>
            </w:pPr>
            <w:r>
              <w:rPr>
                <w:rFonts w:hint="eastAsia"/>
              </w:rPr>
              <w:t>函数名及其参数，自动提取，为</w:t>
            </w:r>
            <w:proofErr w:type="gramStart"/>
            <w:r>
              <w:rPr>
                <w:rFonts w:hint="eastAsia"/>
              </w:rPr>
              <w:t>函数第</w:t>
            </w:r>
            <w:proofErr w:type="gramEnd"/>
            <w:r>
              <w:rPr>
                <w:rFonts w:hint="eastAsia"/>
              </w:rPr>
              <w:t>一行。</w:t>
            </w:r>
          </w:p>
        </w:tc>
      </w:tr>
      <w:tr w:rsidR="00C66BB3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points</w:t>
            </w:r>
          </w:p>
        </w:tc>
        <w:tc>
          <w:tcPr>
            <w:tcW w:w="1756" w:type="dxa"/>
          </w:tcPr>
          <w:p w:rsidR="00C66BB3" w:rsidRDefault="00C66BB3">
            <w:r w:rsidRPr="006D45C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F11BE6" w:rsidP="002A337B">
            <w:pPr>
              <w:pStyle w:val="a9"/>
            </w:pPr>
            <w:r>
              <w:rPr>
                <w:rFonts w:hint="eastAsia"/>
              </w:rPr>
              <w:t>函数所包含的点的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号分隔</w:t>
            </w:r>
          </w:p>
        </w:tc>
      </w:tr>
      <w:tr w:rsidR="00C66BB3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remark</w:t>
            </w:r>
          </w:p>
        </w:tc>
        <w:tc>
          <w:tcPr>
            <w:tcW w:w="1756" w:type="dxa"/>
          </w:tcPr>
          <w:p w:rsidR="00C66BB3" w:rsidRDefault="00C66BB3">
            <w:r w:rsidRPr="006D45C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D4514B" w:rsidP="002A337B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C66BB3" w:rsidTr="002A337B">
        <w:tc>
          <w:tcPr>
            <w:tcW w:w="2180" w:type="dxa"/>
          </w:tcPr>
          <w:p w:rsidR="00C66BB3" w:rsidRDefault="00C66BB3" w:rsidP="002A337B">
            <w:pPr>
              <w:pStyle w:val="a9"/>
            </w:pPr>
            <w:r>
              <w:rPr>
                <w:rFonts w:hint="eastAsia"/>
              </w:rPr>
              <w:t>paths</w:t>
            </w:r>
          </w:p>
        </w:tc>
        <w:tc>
          <w:tcPr>
            <w:tcW w:w="1756" w:type="dxa"/>
          </w:tcPr>
          <w:p w:rsidR="00C66BB3" w:rsidRDefault="00C66BB3">
            <w:r w:rsidRPr="006D45C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2A337B">
            <w:pPr>
              <w:pStyle w:val="a9"/>
            </w:pPr>
          </w:p>
        </w:tc>
        <w:tc>
          <w:tcPr>
            <w:tcW w:w="2942" w:type="dxa"/>
          </w:tcPr>
          <w:p w:rsidR="00C66BB3" w:rsidRDefault="00E161EE" w:rsidP="002A337B">
            <w:pPr>
              <w:pStyle w:val="a9"/>
            </w:pPr>
            <w:r>
              <w:rPr>
                <w:rFonts w:hint="eastAsia"/>
              </w:rPr>
              <w:t>路径数组，数组为二级数组，每一个一级数组为一条路径，二级数组中有两个元素，</w:t>
            </w:r>
            <w:r w:rsidRPr="00E161EE">
              <w:t>path</w:t>
            </w:r>
            <w:r>
              <w:t>元素包含路径所包含点的</w:t>
            </w:r>
            <w:r>
              <w:t>ID</w:t>
            </w:r>
            <w:r>
              <w:t>数组</w:t>
            </w:r>
            <w:r>
              <w:rPr>
                <w:rFonts w:hint="eastAsia"/>
              </w:rPr>
              <w:t>，</w:t>
            </w:r>
            <w:r>
              <w:t>end</w:t>
            </w:r>
            <w:r>
              <w:t>为此路径是否结束的判断</w:t>
            </w:r>
            <w:r w:rsidR="0011137E">
              <w:rPr>
                <w:rFonts w:hint="eastAsia"/>
              </w:rPr>
              <w:t>true</w:t>
            </w:r>
            <w:r w:rsidR="0011137E">
              <w:rPr>
                <w:rFonts w:hint="eastAsia"/>
              </w:rPr>
              <w:t>为路径结束，</w:t>
            </w:r>
            <w:r w:rsidR="0011137E">
              <w:rPr>
                <w:rFonts w:hint="eastAsia"/>
              </w:rPr>
              <w:t>false</w:t>
            </w:r>
            <w:r w:rsidR="0011137E">
              <w:rPr>
                <w:rFonts w:hint="eastAsia"/>
              </w:rPr>
              <w:t>未结束</w:t>
            </w:r>
            <w:r>
              <w:rPr>
                <w:rFonts w:hint="eastAsia"/>
              </w:rPr>
              <w:t>。</w:t>
            </w:r>
          </w:p>
        </w:tc>
      </w:tr>
    </w:tbl>
    <w:p w:rsidR="00C66BB3" w:rsidRPr="00FE2688" w:rsidRDefault="00C66BB3" w:rsidP="00C66BB3">
      <w:pPr>
        <w:pStyle w:val="a9"/>
      </w:pPr>
    </w:p>
    <w:p w:rsidR="00F47991" w:rsidRDefault="00F47991" w:rsidP="00F47991">
      <w:pPr>
        <w:pStyle w:val="22"/>
      </w:pPr>
      <w:r>
        <w:rPr>
          <w:rFonts w:hint="eastAsia"/>
        </w:rPr>
        <w:t>lines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F47991" w:rsidTr="00F855F1">
        <w:tc>
          <w:tcPr>
            <w:tcW w:w="2180" w:type="dxa"/>
          </w:tcPr>
          <w:p w:rsidR="00F47991" w:rsidRPr="00B214A6" w:rsidRDefault="00F47991" w:rsidP="00F855F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F47991" w:rsidRPr="00B214A6" w:rsidRDefault="00F47991" w:rsidP="00F855F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F47991" w:rsidRPr="00B214A6" w:rsidRDefault="00F47991" w:rsidP="00F855F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F47991" w:rsidRPr="00B214A6" w:rsidRDefault="00F47991" w:rsidP="00F855F1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F47991" w:rsidTr="00F855F1">
        <w:tc>
          <w:tcPr>
            <w:tcW w:w="2180" w:type="dxa"/>
          </w:tcPr>
          <w:p w:rsidR="00F47991" w:rsidRDefault="00F47991" w:rsidP="00F855F1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F47991" w:rsidRDefault="00F47991">
            <w:proofErr w:type="spellStart"/>
            <w:r w:rsidRPr="00025C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47991" w:rsidRDefault="00F47991" w:rsidP="00F855F1">
            <w:pPr>
              <w:pStyle w:val="a9"/>
            </w:pPr>
          </w:p>
        </w:tc>
        <w:tc>
          <w:tcPr>
            <w:tcW w:w="2942" w:type="dxa"/>
          </w:tcPr>
          <w:p w:rsidR="00F47991" w:rsidRDefault="00F47991" w:rsidP="00F855F1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F47991" w:rsidRPr="00B214A6" w:rsidTr="00F855F1">
        <w:tc>
          <w:tcPr>
            <w:tcW w:w="2180" w:type="dxa"/>
          </w:tcPr>
          <w:p w:rsidR="00F47991" w:rsidRDefault="00F47991" w:rsidP="00F855F1">
            <w:pPr>
              <w:pStyle w:val="a9"/>
            </w:pPr>
            <w:proofErr w:type="spellStart"/>
            <w:r>
              <w:rPr>
                <w:rFonts w:hint="eastAsia"/>
              </w:rPr>
              <w:lastRenderedPageBreak/>
              <w:t>point_u_id</w:t>
            </w:r>
            <w:proofErr w:type="spellEnd"/>
          </w:p>
        </w:tc>
        <w:tc>
          <w:tcPr>
            <w:tcW w:w="1756" w:type="dxa"/>
          </w:tcPr>
          <w:p w:rsidR="00F47991" w:rsidRDefault="00F47991">
            <w:proofErr w:type="spellStart"/>
            <w:r w:rsidRPr="00025C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47991" w:rsidRDefault="00F47991" w:rsidP="00F855F1">
            <w:pPr>
              <w:pStyle w:val="a9"/>
            </w:pPr>
          </w:p>
        </w:tc>
        <w:tc>
          <w:tcPr>
            <w:tcW w:w="2942" w:type="dxa"/>
          </w:tcPr>
          <w:p w:rsidR="00F47991" w:rsidRDefault="00F47991" w:rsidP="00F855F1">
            <w:pPr>
              <w:pStyle w:val="a9"/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null</w:t>
            </w:r>
          </w:p>
        </w:tc>
      </w:tr>
      <w:tr w:rsidR="00F47991" w:rsidRPr="00B214A6" w:rsidTr="00F855F1">
        <w:tc>
          <w:tcPr>
            <w:tcW w:w="2180" w:type="dxa"/>
          </w:tcPr>
          <w:p w:rsidR="00F47991" w:rsidRDefault="00F47991" w:rsidP="00F855F1">
            <w:pPr>
              <w:pStyle w:val="a9"/>
            </w:pPr>
            <w:proofErr w:type="spellStart"/>
            <w:r>
              <w:rPr>
                <w:rFonts w:hint="eastAsia"/>
              </w:rPr>
              <w:t>point_v_id</w:t>
            </w:r>
            <w:proofErr w:type="spellEnd"/>
          </w:p>
        </w:tc>
        <w:tc>
          <w:tcPr>
            <w:tcW w:w="1756" w:type="dxa"/>
          </w:tcPr>
          <w:p w:rsidR="00F47991" w:rsidRDefault="00F47991">
            <w:proofErr w:type="spellStart"/>
            <w:r w:rsidRPr="00025C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47991" w:rsidRDefault="00F47991" w:rsidP="00F855F1">
            <w:pPr>
              <w:pStyle w:val="a9"/>
            </w:pPr>
          </w:p>
        </w:tc>
        <w:tc>
          <w:tcPr>
            <w:tcW w:w="2942" w:type="dxa"/>
          </w:tcPr>
          <w:p w:rsidR="00F47991" w:rsidRDefault="00F47991" w:rsidP="00F855F1">
            <w:pPr>
              <w:pStyle w:val="a9"/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，没有为</w:t>
            </w:r>
            <w:r>
              <w:rPr>
                <w:rFonts w:hint="eastAsia"/>
              </w:rPr>
              <w:t>null</w:t>
            </w:r>
          </w:p>
        </w:tc>
      </w:tr>
      <w:tr w:rsidR="00F47991" w:rsidRPr="00B214A6" w:rsidTr="00F855F1">
        <w:tc>
          <w:tcPr>
            <w:tcW w:w="2180" w:type="dxa"/>
          </w:tcPr>
          <w:p w:rsidR="00F47991" w:rsidRDefault="00F47991" w:rsidP="00F855F1">
            <w:pPr>
              <w:pStyle w:val="a9"/>
            </w:pPr>
            <w:proofErr w:type="spellStart"/>
            <w:r w:rsidRPr="005A43B5">
              <w:t>variable</w:t>
            </w:r>
            <w:r>
              <w:rPr>
                <w:rFonts w:hint="eastAsia"/>
              </w:rPr>
              <w:t>s_ids</w:t>
            </w:r>
            <w:proofErr w:type="spellEnd"/>
          </w:p>
        </w:tc>
        <w:tc>
          <w:tcPr>
            <w:tcW w:w="1756" w:type="dxa"/>
          </w:tcPr>
          <w:p w:rsidR="00F47991" w:rsidRDefault="00F47991" w:rsidP="00F855F1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47991" w:rsidRDefault="00F47991" w:rsidP="00F855F1">
            <w:pPr>
              <w:pStyle w:val="a9"/>
            </w:pPr>
          </w:p>
        </w:tc>
        <w:tc>
          <w:tcPr>
            <w:tcW w:w="2942" w:type="dxa"/>
          </w:tcPr>
          <w:p w:rsidR="00F47991" w:rsidRDefault="00F47991" w:rsidP="00F855F1">
            <w:pPr>
              <w:pStyle w:val="a9"/>
            </w:pPr>
            <w:r>
              <w:rPr>
                <w:rFonts w:hint="eastAsia"/>
              </w:rPr>
              <w:t>这条路径所需要</w:t>
            </w:r>
            <w:r w:rsidRPr="00C0289D">
              <w:t>variable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，使用</w:t>
            </w:r>
          </w:p>
          <w:p w:rsidR="00F47991" w:rsidRDefault="00F47991" w:rsidP="00F855F1">
            <w:pPr>
              <w:pStyle w:val="a9"/>
            </w:pPr>
            <w:proofErr w:type="spellStart"/>
            <w:r>
              <w:t>Addslashes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t>serialize</w:t>
            </w:r>
          </w:p>
        </w:tc>
      </w:tr>
    </w:tbl>
    <w:p w:rsidR="00F47991" w:rsidRPr="005154B3" w:rsidRDefault="00F47991" w:rsidP="00F47991">
      <w:pPr>
        <w:pStyle w:val="a9"/>
      </w:pPr>
    </w:p>
    <w:p w:rsidR="00F47991" w:rsidRDefault="00F47991" w:rsidP="00F47991">
      <w:pPr>
        <w:pStyle w:val="22"/>
      </w:pPr>
      <w:r>
        <w:rPr>
          <w:rFonts w:hint="eastAsia"/>
        </w:rPr>
        <w:t>paths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FF7191" w:rsidTr="001E5010">
        <w:tc>
          <w:tcPr>
            <w:tcW w:w="2180" w:type="dxa"/>
          </w:tcPr>
          <w:p w:rsidR="00FF7191" w:rsidRPr="00B214A6" w:rsidRDefault="00FF7191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FF7191" w:rsidRPr="00B214A6" w:rsidRDefault="00FF7191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FF7191" w:rsidRPr="00B214A6" w:rsidRDefault="00FF7191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FF7191" w:rsidRPr="00B214A6" w:rsidRDefault="00FF7191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FF7191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FF7191" w:rsidRPr="00B214A6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md5</w:t>
            </w:r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路径的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FF7191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points_id</w:t>
            </w:r>
            <w:proofErr w:type="spellEnd"/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ID</w:t>
            </w:r>
            <w:r w:rsidR="005C6F3F">
              <w:rPr>
                <w:rFonts w:hint="eastAsia"/>
              </w:rPr>
              <w:t>数组</w:t>
            </w:r>
          </w:p>
        </w:tc>
      </w:tr>
      <w:tr w:rsidR="005C6F3F" w:rsidTr="001E5010">
        <w:tc>
          <w:tcPr>
            <w:tcW w:w="2180" w:type="dxa"/>
          </w:tcPr>
          <w:p w:rsidR="005C6F3F" w:rsidRDefault="005C6F3F" w:rsidP="001E5010">
            <w:pPr>
              <w:pStyle w:val="a9"/>
            </w:pPr>
            <w:proofErr w:type="spellStart"/>
            <w:r>
              <w:rPr>
                <w:rFonts w:hint="eastAsia"/>
              </w:rPr>
              <w:t>lines_id</w:t>
            </w:r>
            <w:proofErr w:type="spellEnd"/>
          </w:p>
        </w:tc>
        <w:tc>
          <w:tcPr>
            <w:tcW w:w="1756" w:type="dxa"/>
          </w:tcPr>
          <w:p w:rsidR="005C6F3F" w:rsidRDefault="005C6F3F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5C6F3F" w:rsidRDefault="005C6F3F" w:rsidP="001E5010">
            <w:pPr>
              <w:pStyle w:val="a9"/>
            </w:pPr>
          </w:p>
        </w:tc>
        <w:tc>
          <w:tcPr>
            <w:tcW w:w="2942" w:type="dxa"/>
          </w:tcPr>
          <w:p w:rsidR="005C6F3F" w:rsidRDefault="005C6F3F" w:rsidP="001E5010">
            <w:pPr>
              <w:pStyle w:val="a9"/>
            </w:pPr>
            <w:r>
              <w:rPr>
                <w:rFonts w:hint="eastAsia"/>
              </w:rPr>
              <w:t>线的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</w:tr>
      <w:tr w:rsidR="00FF7191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check</w:t>
            </w:r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</w:p>
        </w:tc>
      </w:tr>
      <w:tr w:rsidR="00FF7191" w:rsidRPr="00DA79E4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proofErr w:type="spellStart"/>
            <w:r>
              <w:t>start</w:t>
            </w:r>
            <w:r>
              <w:rPr>
                <w:rFonts w:hint="eastAsia"/>
              </w:rPr>
              <w:t>_file</w:t>
            </w:r>
            <w:proofErr w:type="spellEnd"/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路径开始的文件</w:t>
            </w:r>
          </w:p>
        </w:tc>
      </w:tr>
      <w:tr w:rsidR="00FF7191" w:rsidTr="001E5010">
        <w:tc>
          <w:tcPr>
            <w:tcW w:w="2180" w:type="dxa"/>
          </w:tcPr>
          <w:p w:rsidR="00FF7191" w:rsidRPr="005A43B5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start_line</w:t>
            </w:r>
            <w:proofErr w:type="spellEnd"/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路径开始的行</w:t>
            </w:r>
          </w:p>
        </w:tc>
      </w:tr>
      <w:tr w:rsidR="00FF7191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end_file</w:t>
            </w:r>
            <w:proofErr w:type="spellEnd"/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路径结束的文件</w:t>
            </w:r>
          </w:p>
        </w:tc>
      </w:tr>
      <w:tr w:rsidR="00FF7191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end_line</w:t>
            </w:r>
            <w:proofErr w:type="spellEnd"/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路径结束的行</w:t>
            </w:r>
          </w:p>
        </w:tc>
      </w:tr>
      <w:tr w:rsidR="00FF7191" w:rsidTr="001E5010">
        <w:tc>
          <w:tcPr>
            <w:tcW w:w="2180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remark</w:t>
            </w:r>
          </w:p>
        </w:tc>
        <w:tc>
          <w:tcPr>
            <w:tcW w:w="1756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F7191" w:rsidRDefault="00FF7191" w:rsidP="001E5010">
            <w:pPr>
              <w:pStyle w:val="a9"/>
            </w:pPr>
          </w:p>
        </w:tc>
        <w:tc>
          <w:tcPr>
            <w:tcW w:w="2942" w:type="dxa"/>
          </w:tcPr>
          <w:p w:rsidR="00FF7191" w:rsidRDefault="00FF7191" w:rsidP="001E5010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</w:tbl>
    <w:p w:rsidR="00FF7191" w:rsidRPr="00FE2688" w:rsidRDefault="00FF7191" w:rsidP="00F47991">
      <w:pPr>
        <w:pStyle w:val="a9"/>
      </w:pPr>
    </w:p>
    <w:p w:rsidR="000F2E64" w:rsidRDefault="000F2E64" w:rsidP="000F2E64">
      <w:pPr>
        <w:pStyle w:val="22"/>
      </w:pPr>
      <w:r>
        <w:rPr>
          <w:rFonts w:hint="eastAsia"/>
        </w:rPr>
        <w:t>points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0F2E64" w:rsidTr="0012735A">
        <w:tc>
          <w:tcPr>
            <w:tcW w:w="2180" w:type="dxa"/>
          </w:tcPr>
          <w:p w:rsidR="000F2E64" w:rsidRPr="00B214A6" w:rsidRDefault="000F2E64" w:rsidP="0012735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0F2E64" w:rsidRPr="00B214A6" w:rsidRDefault="000F2E64" w:rsidP="0012735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0F2E64" w:rsidRPr="00B214A6" w:rsidRDefault="000F2E64" w:rsidP="0012735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0F2E64" w:rsidRPr="00B214A6" w:rsidRDefault="000F2E64" w:rsidP="0012735A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0F2E64" w:rsidTr="0012735A">
        <w:tc>
          <w:tcPr>
            <w:tcW w:w="2180" w:type="dxa"/>
          </w:tcPr>
          <w:p w:rsidR="000F2E64" w:rsidRDefault="000F2E64" w:rsidP="0012735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0F2E64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0F2E64" w:rsidRDefault="000F2E64" w:rsidP="0012735A">
            <w:pPr>
              <w:pStyle w:val="a9"/>
            </w:pPr>
          </w:p>
        </w:tc>
        <w:tc>
          <w:tcPr>
            <w:tcW w:w="2942" w:type="dxa"/>
          </w:tcPr>
          <w:p w:rsidR="000F2E64" w:rsidRDefault="000F2E64" w:rsidP="0012735A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0F2E64" w:rsidRPr="00B214A6" w:rsidTr="0012735A">
        <w:tc>
          <w:tcPr>
            <w:tcW w:w="2180" w:type="dxa"/>
          </w:tcPr>
          <w:p w:rsidR="000F2E64" w:rsidRDefault="000F2E64" w:rsidP="0012735A">
            <w:pPr>
              <w:pStyle w:val="a9"/>
            </w:pPr>
            <w:r>
              <w:rPr>
                <w:rFonts w:hint="eastAsia"/>
              </w:rPr>
              <w:t>file</w:t>
            </w:r>
          </w:p>
        </w:tc>
        <w:tc>
          <w:tcPr>
            <w:tcW w:w="1756" w:type="dxa"/>
          </w:tcPr>
          <w:p w:rsidR="000F2E64" w:rsidRDefault="00F71BF9" w:rsidP="0012735A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0F2E64" w:rsidRDefault="000F2E64" w:rsidP="0012735A">
            <w:pPr>
              <w:pStyle w:val="a9"/>
            </w:pPr>
          </w:p>
        </w:tc>
        <w:tc>
          <w:tcPr>
            <w:tcW w:w="2942" w:type="dxa"/>
          </w:tcPr>
          <w:p w:rsidR="000F2E64" w:rsidRDefault="000F2E64" w:rsidP="00094BC7">
            <w:pPr>
              <w:pStyle w:val="a9"/>
            </w:pPr>
            <w:r>
              <w:rPr>
                <w:rFonts w:hint="eastAsia"/>
              </w:rPr>
              <w:t>路径和文件名</w:t>
            </w:r>
          </w:p>
        </w:tc>
      </w:tr>
      <w:tr w:rsidR="00F71BF9" w:rsidRPr="00B214A6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file_id</w:t>
            </w:r>
            <w:proofErr w:type="spellEnd"/>
          </w:p>
        </w:tc>
        <w:tc>
          <w:tcPr>
            <w:tcW w:w="1756" w:type="dxa"/>
          </w:tcPr>
          <w:p w:rsidR="00F71BF9" w:rsidRDefault="00F71BF9">
            <w:proofErr w:type="spellStart"/>
            <w:r w:rsidRPr="002507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094BC7" w:rsidP="0012735A">
            <w:pPr>
              <w:pStyle w:val="a9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F71BF9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line_number</w:t>
            </w:r>
            <w:proofErr w:type="spellEnd"/>
          </w:p>
        </w:tc>
        <w:tc>
          <w:tcPr>
            <w:tcW w:w="1756" w:type="dxa"/>
          </w:tcPr>
          <w:p w:rsidR="00F71BF9" w:rsidRDefault="00F71BF9">
            <w:proofErr w:type="spellStart"/>
            <w:r w:rsidRPr="002507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F71BF9" w:rsidP="0012735A">
            <w:pPr>
              <w:pStyle w:val="a9"/>
            </w:pPr>
            <w:r>
              <w:rPr>
                <w:rFonts w:hint="eastAsia"/>
              </w:rPr>
              <w:t>行号</w:t>
            </w:r>
          </w:p>
        </w:tc>
      </w:tr>
      <w:tr w:rsidR="00F71BF9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r>
              <w:rPr>
                <w:rFonts w:hint="eastAsia"/>
              </w:rPr>
              <w:t>level</w:t>
            </w:r>
          </w:p>
        </w:tc>
        <w:tc>
          <w:tcPr>
            <w:tcW w:w="1756" w:type="dxa"/>
          </w:tcPr>
          <w:p w:rsidR="00F71BF9" w:rsidRDefault="00F71BF9">
            <w:proofErr w:type="spellStart"/>
            <w:r w:rsidRPr="002507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F71BF9" w:rsidP="0012735A">
            <w:pPr>
              <w:pStyle w:val="a9"/>
            </w:pPr>
            <w:r>
              <w:rPr>
                <w:rFonts w:hint="eastAsia"/>
              </w:rPr>
              <w:t>是否危险，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代表危险，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代表不危险。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代表不判断</w:t>
            </w:r>
            <w:r w:rsidR="00094BC7">
              <w:rPr>
                <w:rFonts w:hint="eastAsia"/>
              </w:rPr>
              <w:t>，</w:t>
            </w:r>
            <w:r w:rsidR="00094BC7">
              <w:rPr>
                <w:rFonts w:hint="eastAsia"/>
              </w:rPr>
              <w:t>-3</w:t>
            </w:r>
            <w:r w:rsidR="00094BC7">
              <w:rPr>
                <w:rFonts w:hint="eastAsia"/>
              </w:rPr>
              <w:t>代表未判断</w:t>
            </w:r>
            <w:r>
              <w:rPr>
                <w:rFonts w:hint="eastAsia"/>
              </w:rPr>
              <w:t>。</w:t>
            </w:r>
          </w:p>
        </w:tc>
      </w:tr>
      <w:tr w:rsidR="00F71BF9" w:rsidRPr="00DA79E4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56" w:type="dxa"/>
          </w:tcPr>
          <w:p w:rsidR="00F71BF9" w:rsidRDefault="00F71BF9">
            <w:proofErr w:type="spellStart"/>
            <w:r w:rsidRPr="00250730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F71BF9" w:rsidP="0012735A">
            <w:pPr>
              <w:pStyle w:val="a9"/>
            </w:pPr>
            <w:r>
              <w:rPr>
                <w:rFonts w:hint="eastAsia"/>
              </w:rPr>
              <w:t>是否是入口行，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lastRenderedPageBreak/>
              <w:t>代表不是</w:t>
            </w:r>
            <w:r>
              <w:rPr>
                <w:rFonts w:hint="eastAsia"/>
              </w:rPr>
              <w:t>,-1</w:t>
            </w:r>
            <w:r>
              <w:rPr>
                <w:rFonts w:hint="eastAsia"/>
              </w:rPr>
              <w:t>代表结束行。</w:t>
            </w:r>
            <w:r>
              <w:rPr>
                <w:rFonts w:hint="eastAsia"/>
              </w:rPr>
              <w:t>-2</w:t>
            </w:r>
            <w:r w:rsidR="00B86B79">
              <w:rPr>
                <w:rFonts w:hint="eastAsia"/>
              </w:rPr>
              <w:t>代表不判断，</w:t>
            </w:r>
            <w:r w:rsidR="00B86B79">
              <w:rPr>
                <w:rFonts w:hint="eastAsia"/>
              </w:rPr>
              <w:t>-3</w:t>
            </w:r>
            <w:r w:rsidR="00B86B79">
              <w:rPr>
                <w:rFonts w:hint="eastAsia"/>
              </w:rPr>
              <w:t>代表未判断。</w:t>
            </w:r>
          </w:p>
        </w:tc>
      </w:tr>
      <w:tr w:rsidR="000F2E64" w:rsidTr="0012735A">
        <w:tc>
          <w:tcPr>
            <w:tcW w:w="2180" w:type="dxa"/>
          </w:tcPr>
          <w:p w:rsidR="000F2E64" w:rsidRPr="005A43B5" w:rsidRDefault="000F2E64" w:rsidP="0012735A">
            <w:pPr>
              <w:pStyle w:val="a9"/>
            </w:pPr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56" w:type="dxa"/>
          </w:tcPr>
          <w:p w:rsidR="000F2E64" w:rsidRDefault="00F71BF9" w:rsidP="0012735A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0F2E64" w:rsidRDefault="000F2E64" w:rsidP="0012735A">
            <w:pPr>
              <w:pStyle w:val="a9"/>
            </w:pPr>
          </w:p>
        </w:tc>
        <w:tc>
          <w:tcPr>
            <w:tcW w:w="2942" w:type="dxa"/>
          </w:tcPr>
          <w:p w:rsidR="000F2E64" w:rsidRDefault="000F2E64" w:rsidP="0012735A">
            <w:pPr>
              <w:pStyle w:val="a9"/>
            </w:pPr>
            <w:r>
              <w:rPr>
                <w:rFonts w:hint="eastAsia"/>
              </w:rPr>
              <w:t>行的内容</w:t>
            </w:r>
          </w:p>
        </w:tc>
      </w:tr>
      <w:tr w:rsidR="000F2E64" w:rsidTr="0012735A">
        <w:tc>
          <w:tcPr>
            <w:tcW w:w="2180" w:type="dxa"/>
          </w:tcPr>
          <w:p w:rsidR="000F2E64" w:rsidRDefault="000F2E64" w:rsidP="0012735A">
            <w:pPr>
              <w:pStyle w:val="a9"/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756" w:type="dxa"/>
          </w:tcPr>
          <w:p w:rsidR="000F2E64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0F2E64" w:rsidRDefault="000F2E64" w:rsidP="0012735A">
            <w:pPr>
              <w:pStyle w:val="a9"/>
            </w:pPr>
          </w:p>
        </w:tc>
        <w:tc>
          <w:tcPr>
            <w:tcW w:w="2942" w:type="dxa"/>
          </w:tcPr>
          <w:p w:rsidR="000F2E64" w:rsidRDefault="00B86B79" w:rsidP="0012735A">
            <w:pPr>
              <w:pStyle w:val="a9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</w:p>
        </w:tc>
      </w:tr>
      <w:tr w:rsidR="00F71BF9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db_action</w:t>
            </w:r>
            <w:proofErr w:type="spellEnd"/>
          </w:p>
        </w:tc>
        <w:tc>
          <w:tcPr>
            <w:tcW w:w="1756" w:type="dxa"/>
          </w:tcPr>
          <w:p w:rsidR="00F71BF9" w:rsidRDefault="00F71BF9">
            <w:r w:rsidRPr="00D1734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B86B79" w:rsidP="0012735A">
            <w:pPr>
              <w:pStyle w:val="a9"/>
            </w:pPr>
            <w:r>
              <w:rPr>
                <w:rFonts w:hint="eastAsia"/>
              </w:rPr>
              <w:t>对数据库的操作</w:t>
            </w:r>
            <w:r w:rsidRPr="00B86B79">
              <w:t>in</w:t>
            </w:r>
            <w:r>
              <w:t>表示数据插入</w:t>
            </w:r>
            <w:r>
              <w:rPr>
                <w:rFonts w:hint="eastAsia"/>
              </w:rPr>
              <w:t>，</w:t>
            </w:r>
            <w:r>
              <w:t>out</w:t>
            </w:r>
            <w:r>
              <w:t>表示数据取出</w:t>
            </w:r>
            <w:r>
              <w:rPr>
                <w:rFonts w:hint="eastAsia"/>
              </w:rPr>
              <w:t>。</w:t>
            </w:r>
          </w:p>
        </w:tc>
      </w:tr>
      <w:tr w:rsidR="00F71BF9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db_line</w:t>
            </w:r>
            <w:proofErr w:type="spellEnd"/>
          </w:p>
        </w:tc>
        <w:tc>
          <w:tcPr>
            <w:tcW w:w="1756" w:type="dxa"/>
          </w:tcPr>
          <w:p w:rsidR="00F71BF9" w:rsidRDefault="00F71BF9">
            <w:r w:rsidRPr="00D1734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8B0C43" w:rsidP="0012735A">
            <w:pPr>
              <w:pStyle w:val="a9"/>
            </w:pPr>
            <w:r>
              <w:rPr>
                <w:rFonts w:hint="eastAsia"/>
              </w:rPr>
              <w:t>关联的表</w:t>
            </w:r>
            <w:r w:rsidR="00F40F6C">
              <w:rPr>
                <w:rFonts w:hint="eastAsia"/>
              </w:rPr>
              <w:t>，使用</w:t>
            </w:r>
            <w:r w:rsidR="00F40F6C" w:rsidRPr="00F40F6C">
              <w:t>&amp;</w:t>
            </w:r>
            <w:r w:rsidR="00F40F6C">
              <w:t>分隔</w:t>
            </w:r>
            <w:r w:rsidR="00F40F6C">
              <w:rPr>
                <w:rFonts w:hint="eastAsia"/>
              </w:rPr>
              <w:t>。</w:t>
            </w:r>
          </w:p>
        </w:tc>
      </w:tr>
      <w:tr w:rsidR="00F71BF9" w:rsidTr="0012735A">
        <w:tc>
          <w:tcPr>
            <w:tcW w:w="2180" w:type="dxa"/>
          </w:tcPr>
          <w:p w:rsidR="00F71BF9" w:rsidRDefault="00F71BF9" w:rsidP="0012735A">
            <w:pPr>
              <w:pStyle w:val="a9"/>
            </w:pPr>
            <w:r>
              <w:rPr>
                <w:rFonts w:hint="eastAsia"/>
              </w:rPr>
              <w:t>remark</w:t>
            </w:r>
          </w:p>
        </w:tc>
        <w:tc>
          <w:tcPr>
            <w:tcW w:w="1756" w:type="dxa"/>
          </w:tcPr>
          <w:p w:rsidR="00F71BF9" w:rsidRDefault="00F71BF9">
            <w:r w:rsidRPr="00D17345"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F71BF9" w:rsidRDefault="00F71BF9" w:rsidP="0012735A">
            <w:pPr>
              <w:pStyle w:val="a9"/>
            </w:pPr>
          </w:p>
        </w:tc>
        <w:tc>
          <w:tcPr>
            <w:tcW w:w="2942" w:type="dxa"/>
          </w:tcPr>
          <w:p w:rsidR="00F71BF9" w:rsidRDefault="00F40F6C" w:rsidP="0012735A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0F2E64" w:rsidTr="0012735A">
        <w:tc>
          <w:tcPr>
            <w:tcW w:w="2180" w:type="dxa"/>
          </w:tcPr>
          <w:p w:rsidR="000F2E64" w:rsidRDefault="000F2E64" w:rsidP="0012735A">
            <w:pPr>
              <w:pStyle w:val="a9"/>
            </w:pPr>
            <w:proofErr w:type="spellStart"/>
            <w:r>
              <w:rPr>
                <w:rFonts w:hint="eastAsia"/>
              </w:rPr>
              <w:t>is_function</w:t>
            </w:r>
            <w:proofErr w:type="spellEnd"/>
          </w:p>
        </w:tc>
        <w:tc>
          <w:tcPr>
            <w:tcW w:w="1756" w:type="dxa"/>
          </w:tcPr>
          <w:p w:rsidR="000F2E64" w:rsidRDefault="00F71BF9" w:rsidP="0012735A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0F2E64" w:rsidRDefault="000F2E64" w:rsidP="0012735A">
            <w:pPr>
              <w:pStyle w:val="a9"/>
            </w:pPr>
          </w:p>
        </w:tc>
        <w:tc>
          <w:tcPr>
            <w:tcW w:w="2942" w:type="dxa"/>
          </w:tcPr>
          <w:p w:rsidR="000F2E64" w:rsidRDefault="0045072C" w:rsidP="0012735A">
            <w:pPr>
              <w:pStyle w:val="a9"/>
            </w:pPr>
            <w:r>
              <w:rPr>
                <w:rFonts w:hint="eastAsia"/>
              </w:rPr>
              <w:t>这个点是否是函数</w:t>
            </w:r>
          </w:p>
        </w:tc>
      </w:tr>
      <w:tr w:rsidR="000F2E64" w:rsidTr="0012735A">
        <w:tc>
          <w:tcPr>
            <w:tcW w:w="2180" w:type="dxa"/>
          </w:tcPr>
          <w:p w:rsidR="000F2E64" w:rsidRDefault="000F2E64" w:rsidP="0012735A">
            <w:pPr>
              <w:pStyle w:val="a9"/>
            </w:pPr>
            <w:proofErr w:type="spellStart"/>
            <w:r>
              <w:rPr>
                <w:rFonts w:hint="eastAsia"/>
              </w:rPr>
              <w:t>function_line</w:t>
            </w:r>
            <w:proofErr w:type="spellEnd"/>
          </w:p>
        </w:tc>
        <w:tc>
          <w:tcPr>
            <w:tcW w:w="1756" w:type="dxa"/>
          </w:tcPr>
          <w:p w:rsidR="000F2E64" w:rsidRDefault="00F71BF9" w:rsidP="0012735A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0F2E64" w:rsidRDefault="000F2E64" w:rsidP="0012735A">
            <w:pPr>
              <w:pStyle w:val="a9"/>
            </w:pPr>
          </w:p>
        </w:tc>
        <w:tc>
          <w:tcPr>
            <w:tcW w:w="2942" w:type="dxa"/>
          </w:tcPr>
          <w:p w:rsidR="000F2E64" w:rsidRDefault="0045072C" w:rsidP="0012735A">
            <w:pPr>
              <w:pStyle w:val="a9"/>
            </w:pPr>
            <w:r>
              <w:rPr>
                <w:rFonts w:hint="eastAsia"/>
              </w:rPr>
              <w:t>这个点关联了的函数</w:t>
            </w:r>
            <w:r>
              <w:rPr>
                <w:rFonts w:hint="eastAsia"/>
              </w:rPr>
              <w:t>ID</w:t>
            </w:r>
            <w:r w:rsidR="00FC5B4E">
              <w:rPr>
                <w:rFonts w:hint="eastAsia"/>
              </w:rPr>
              <w:t>，数组使用</w:t>
            </w:r>
            <w:r w:rsidR="00FC5B4E" w:rsidRPr="00FC5B4E">
              <w:t>serialize</w:t>
            </w:r>
            <w:r w:rsidR="00FC5B4E">
              <w:t>之后存储</w:t>
            </w:r>
            <w:r w:rsidR="00FC5B4E">
              <w:rPr>
                <w:rFonts w:hint="eastAsia"/>
              </w:rPr>
              <w:t>。</w:t>
            </w:r>
          </w:p>
        </w:tc>
      </w:tr>
    </w:tbl>
    <w:p w:rsidR="000F2E64" w:rsidRDefault="000F2E64" w:rsidP="000F2E64">
      <w:pPr>
        <w:pStyle w:val="a9"/>
      </w:pPr>
    </w:p>
    <w:p w:rsidR="001D6A0A" w:rsidRDefault="001D6A0A" w:rsidP="001D6A0A">
      <w:pPr>
        <w:pStyle w:val="22"/>
      </w:pPr>
      <w:r>
        <w:t>role</w:t>
      </w:r>
    </w:p>
    <w:p w:rsidR="001D6A0A" w:rsidRDefault="001D6A0A" w:rsidP="001D6A0A">
      <w:pPr>
        <w:pStyle w:val="a9"/>
      </w:pPr>
      <w:r>
        <w:rPr>
          <w:rFonts w:hint="eastAsia"/>
        </w:rPr>
        <w:t>角色中一定要有两个权限设置。</w:t>
      </w:r>
    </w:p>
    <w:p w:rsidR="001D6A0A" w:rsidRDefault="001D6A0A" w:rsidP="001D6A0A">
      <w:pPr>
        <w:pStyle w:val="a9"/>
      </w:pPr>
      <w:r>
        <w:rPr>
          <w:rFonts w:hint="eastAsia"/>
        </w:rPr>
        <w:t xml:space="preserve">guest </w:t>
      </w:r>
      <w:r>
        <w:rPr>
          <w:rFonts w:hint="eastAsia"/>
        </w:rPr>
        <w:t>：访客</w:t>
      </w:r>
    </w:p>
    <w:p w:rsidR="001D6A0A" w:rsidRDefault="001D6A0A" w:rsidP="001D6A0A">
      <w:pPr>
        <w:pStyle w:val="a9"/>
      </w:pPr>
      <w:r>
        <w:rPr>
          <w:rFonts w:hint="eastAsia"/>
        </w:rPr>
        <w:t>drive</w:t>
      </w:r>
      <w:r>
        <w:rPr>
          <w:rFonts w:hint="eastAsia"/>
        </w:rPr>
        <w:tab/>
        <w:t xml:space="preserve">  </w:t>
      </w:r>
      <w:r>
        <w:rPr>
          <w:rFonts w:hint="eastAsia"/>
        </w:rPr>
        <w:t>：权限切换点，如果没有权限切换点直接进入高级别权限，则存在越权漏洞。</w:t>
      </w:r>
    </w:p>
    <w:p w:rsidR="001D6A0A" w:rsidRDefault="001D6A0A" w:rsidP="001D6A0A">
      <w:pPr>
        <w:pStyle w:val="a9"/>
      </w:pPr>
      <w:r>
        <w:rPr>
          <w:noProof/>
        </w:rPr>
        <w:drawing>
          <wp:inline distT="0" distB="0" distL="0" distR="0" wp14:anchorId="08B80239" wp14:editId="1639E89A">
            <wp:extent cx="5400040" cy="650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B3" w:rsidRDefault="00C66BB3" w:rsidP="001D6A0A">
      <w:pPr>
        <w:pStyle w:val="a9"/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C66BB3" w:rsidTr="001E5010">
        <w:tc>
          <w:tcPr>
            <w:tcW w:w="2180" w:type="dxa"/>
          </w:tcPr>
          <w:p w:rsidR="00C66BB3" w:rsidRPr="00B214A6" w:rsidRDefault="00C66BB3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C66BB3" w:rsidRPr="00B214A6" w:rsidRDefault="00C66BB3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C66BB3" w:rsidRPr="00B214A6" w:rsidRDefault="00C66BB3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C66BB3" w:rsidRPr="00B214A6" w:rsidRDefault="00C66BB3" w:rsidP="001E5010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C66BB3" w:rsidTr="001E5010">
        <w:tc>
          <w:tcPr>
            <w:tcW w:w="2180" w:type="dxa"/>
          </w:tcPr>
          <w:p w:rsidR="00C66BB3" w:rsidRDefault="00C66BB3" w:rsidP="001E5010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56" w:type="dxa"/>
          </w:tcPr>
          <w:p w:rsidR="00C66BB3" w:rsidRDefault="00C66BB3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C66BB3" w:rsidRDefault="00C66BB3" w:rsidP="001E5010">
            <w:pPr>
              <w:pStyle w:val="a9"/>
            </w:pPr>
          </w:p>
        </w:tc>
        <w:tc>
          <w:tcPr>
            <w:tcW w:w="2942" w:type="dxa"/>
          </w:tcPr>
          <w:p w:rsidR="00C66BB3" w:rsidRDefault="00C66BB3" w:rsidP="001E5010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C66BB3" w:rsidRPr="00B214A6" w:rsidTr="001E5010">
        <w:tc>
          <w:tcPr>
            <w:tcW w:w="2180" w:type="dxa"/>
          </w:tcPr>
          <w:p w:rsidR="00C66BB3" w:rsidRDefault="00071542" w:rsidP="001E5010">
            <w:pPr>
              <w:pStyle w:val="a9"/>
            </w:pPr>
            <w:r>
              <w:rPr>
                <w:rFonts w:hint="eastAsia"/>
              </w:rPr>
              <w:t>role</w:t>
            </w:r>
          </w:p>
        </w:tc>
        <w:tc>
          <w:tcPr>
            <w:tcW w:w="1756" w:type="dxa"/>
          </w:tcPr>
          <w:p w:rsidR="00C66BB3" w:rsidRDefault="00C66BB3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1E5010">
            <w:pPr>
              <w:pStyle w:val="a9"/>
            </w:pPr>
          </w:p>
        </w:tc>
        <w:tc>
          <w:tcPr>
            <w:tcW w:w="2942" w:type="dxa"/>
          </w:tcPr>
          <w:p w:rsidR="00C66BB3" w:rsidRDefault="00071542" w:rsidP="00071542">
            <w:pPr>
              <w:pStyle w:val="a9"/>
            </w:pPr>
            <w:r>
              <w:rPr>
                <w:rFonts w:hint="eastAsia"/>
              </w:rPr>
              <w:t>角色名</w:t>
            </w:r>
          </w:p>
        </w:tc>
      </w:tr>
      <w:tr w:rsidR="00C66BB3" w:rsidTr="001E5010">
        <w:tc>
          <w:tcPr>
            <w:tcW w:w="2180" w:type="dxa"/>
          </w:tcPr>
          <w:p w:rsidR="00C66BB3" w:rsidRDefault="00071542" w:rsidP="001E5010">
            <w:pPr>
              <w:pStyle w:val="a9"/>
            </w:pPr>
            <w:proofErr w:type="spellStart"/>
            <w:r>
              <w:rPr>
                <w:rFonts w:hint="eastAsia"/>
              </w:rPr>
              <w:t>descibe</w:t>
            </w:r>
            <w:proofErr w:type="spellEnd"/>
          </w:p>
        </w:tc>
        <w:tc>
          <w:tcPr>
            <w:tcW w:w="1756" w:type="dxa"/>
          </w:tcPr>
          <w:p w:rsidR="00C66BB3" w:rsidRDefault="00071542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C66BB3" w:rsidRDefault="00C66BB3" w:rsidP="001E5010">
            <w:pPr>
              <w:pStyle w:val="a9"/>
            </w:pPr>
          </w:p>
        </w:tc>
        <w:tc>
          <w:tcPr>
            <w:tcW w:w="2942" w:type="dxa"/>
          </w:tcPr>
          <w:p w:rsidR="00C66BB3" w:rsidRDefault="00071542" w:rsidP="001E5010">
            <w:pPr>
              <w:pStyle w:val="a9"/>
            </w:pPr>
            <w:r>
              <w:rPr>
                <w:rFonts w:hint="eastAsia"/>
              </w:rPr>
              <w:t>角色描述</w:t>
            </w:r>
          </w:p>
        </w:tc>
      </w:tr>
      <w:tr w:rsidR="00071542" w:rsidTr="001E5010">
        <w:tc>
          <w:tcPr>
            <w:tcW w:w="2180" w:type="dxa"/>
          </w:tcPr>
          <w:p w:rsidR="00071542" w:rsidRDefault="00071542" w:rsidP="001E5010">
            <w:pPr>
              <w:pStyle w:val="a9"/>
            </w:pPr>
            <w:r>
              <w:rPr>
                <w:rFonts w:hint="eastAsia"/>
              </w:rPr>
              <w:t>level</w:t>
            </w:r>
          </w:p>
        </w:tc>
        <w:tc>
          <w:tcPr>
            <w:tcW w:w="1756" w:type="dxa"/>
          </w:tcPr>
          <w:p w:rsidR="00071542" w:rsidRDefault="00071542" w:rsidP="001E5010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071542" w:rsidRDefault="00071542" w:rsidP="001E5010">
            <w:pPr>
              <w:pStyle w:val="a9"/>
            </w:pPr>
          </w:p>
        </w:tc>
        <w:tc>
          <w:tcPr>
            <w:tcW w:w="2942" w:type="dxa"/>
          </w:tcPr>
          <w:p w:rsidR="00071542" w:rsidRDefault="00071542" w:rsidP="001E5010">
            <w:pPr>
              <w:pStyle w:val="a9"/>
            </w:pPr>
            <w:r>
              <w:rPr>
                <w:rFonts w:hint="eastAsia"/>
              </w:rPr>
              <w:t>级别从小到大越来越高</w:t>
            </w:r>
          </w:p>
        </w:tc>
      </w:tr>
      <w:tr w:rsidR="00071542" w:rsidTr="001E5010">
        <w:tc>
          <w:tcPr>
            <w:tcW w:w="2180" w:type="dxa"/>
          </w:tcPr>
          <w:p w:rsidR="00071542" w:rsidRDefault="00071542" w:rsidP="001E5010">
            <w:pPr>
              <w:pStyle w:val="a9"/>
            </w:pPr>
            <w:r>
              <w:rPr>
                <w:rFonts w:hint="eastAsia"/>
              </w:rPr>
              <w:t>remark</w:t>
            </w:r>
          </w:p>
        </w:tc>
        <w:tc>
          <w:tcPr>
            <w:tcW w:w="1756" w:type="dxa"/>
          </w:tcPr>
          <w:p w:rsidR="00071542" w:rsidRDefault="00071542" w:rsidP="001E5010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071542" w:rsidRDefault="00071542" w:rsidP="001E5010">
            <w:pPr>
              <w:pStyle w:val="a9"/>
            </w:pPr>
          </w:p>
        </w:tc>
        <w:tc>
          <w:tcPr>
            <w:tcW w:w="2942" w:type="dxa"/>
          </w:tcPr>
          <w:p w:rsidR="00071542" w:rsidRDefault="00071542" w:rsidP="001E5010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</w:tbl>
    <w:p w:rsidR="00C66BB3" w:rsidRPr="00C44D6D" w:rsidRDefault="00C66BB3" w:rsidP="001D6A0A">
      <w:pPr>
        <w:pStyle w:val="a9"/>
      </w:pPr>
    </w:p>
    <w:p w:rsidR="001D6A0A" w:rsidRDefault="001D6A0A" w:rsidP="001D6A0A">
      <w:pPr>
        <w:pStyle w:val="22"/>
      </w:pPr>
      <w:r w:rsidRPr="00701F19">
        <w:t>variable</w:t>
      </w:r>
      <w:r>
        <w:rPr>
          <w:rFonts w:hint="eastAsia"/>
        </w:rPr>
        <w:t>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180"/>
        <w:gridCol w:w="1756"/>
        <w:gridCol w:w="1842"/>
        <w:gridCol w:w="2942"/>
      </w:tblGrid>
      <w:tr w:rsidR="001D6A0A" w:rsidTr="008B2DE7">
        <w:tc>
          <w:tcPr>
            <w:tcW w:w="2180" w:type="dxa"/>
          </w:tcPr>
          <w:p w:rsidR="001D6A0A" w:rsidRPr="00B214A6" w:rsidRDefault="001D6A0A" w:rsidP="008B2DE7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列名</w:t>
            </w:r>
          </w:p>
        </w:tc>
        <w:tc>
          <w:tcPr>
            <w:tcW w:w="1756" w:type="dxa"/>
          </w:tcPr>
          <w:p w:rsidR="001D6A0A" w:rsidRPr="00B214A6" w:rsidRDefault="001D6A0A" w:rsidP="008B2DE7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类型</w:t>
            </w:r>
          </w:p>
        </w:tc>
        <w:tc>
          <w:tcPr>
            <w:tcW w:w="1842" w:type="dxa"/>
          </w:tcPr>
          <w:p w:rsidR="001D6A0A" w:rsidRPr="00B214A6" w:rsidRDefault="001D6A0A" w:rsidP="008B2DE7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长度</w:t>
            </w:r>
          </w:p>
        </w:tc>
        <w:tc>
          <w:tcPr>
            <w:tcW w:w="2942" w:type="dxa"/>
          </w:tcPr>
          <w:p w:rsidR="001D6A0A" w:rsidRPr="00B214A6" w:rsidRDefault="001D6A0A" w:rsidP="008B2DE7">
            <w:pPr>
              <w:pStyle w:val="a9"/>
              <w:jc w:val="center"/>
              <w:rPr>
                <w:b/>
              </w:rPr>
            </w:pPr>
            <w:r w:rsidRPr="00B214A6">
              <w:rPr>
                <w:rFonts w:hint="eastAsia"/>
                <w:b/>
              </w:rPr>
              <w:t>备注</w:t>
            </w:r>
          </w:p>
        </w:tc>
      </w:tr>
      <w:tr w:rsidR="001D6A0A" w:rsidTr="008B2DE7">
        <w:tc>
          <w:tcPr>
            <w:tcW w:w="2180" w:type="dxa"/>
          </w:tcPr>
          <w:p w:rsidR="001D6A0A" w:rsidRDefault="001D6A0A" w:rsidP="008B2DE7">
            <w:pPr>
              <w:pStyle w:val="a9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56" w:type="dxa"/>
          </w:tcPr>
          <w:p w:rsidR="001D6A0A" w:rsidRDefault="004143FD" w:rsidP="008B2DE7">
            <w:pPr>
              <w:pStyle w:val="a9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1D6A0A" w:rsidRDefault="001D6A0A" w:rsidP="008B2DE7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8B2DE7">
            <w:pPr>
              <w:pStyle w:val="a9"/>
            </w:pPr>
            <w:r>
              <w:rPr>
                <w:rFonts w:hint="eastAsia"/>
              </w:rPr>
              <w:t>自增长</w:t>
            </w:r>
          </w:p>
        </w:tc>
      </w:tr>
      <w:tr w:rsidR="001D6A0A" w:rsidRPr="00B214A6" w:rsidTr="008B2DE7">
        <w:tc>
          <w:tcPr>
            <w:tcW w:w="2180" w:type="dxa"/>
          </w:tcPr>
          <w:p w:rsidR="001D6A0A" w:rsidRDefault="001D6A0A" w:rsidP="008B2DE7">
            <w:pPr>
              <w:pStyle w:val="a9"/>
            </w:pPr>
            <w:r w:rsidRPr="00A73D20">
              <w:t>variable</w:t>
            </w:r>
          </w:p>
        </w:tc>
        <w:tc>
          <w:tcPr>
            <w:tcW w:w="1756" w:type="dxa"/>
          </w:tcPr>
          <w:p w:rsidR="001D6A0A" w:rsidRDefault="001D6A0A" w:rsidP="008B2DE7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8B2DE7">
            <w:pPr>
              <w:pStyle w:val="a9"/>
            </w:pPr>
          </w:p>
        </w:tc>
        <w:tc>
          <w:tcPr>
            <w:tcW w:w="2942" w:type="dxa"/>
          </w:tcPr>
          <w:p w:rsidR="001D6A0A" w:rsidRDefault="001D6A0A" w:rsidP="008B2DE7">
            <w:pPr>
              <w:pStyle w:val="a9"/>
            </w:pPr>
            <w:r>
              <w:rPr>
                <w:rFonts w:hint="eastAsia"/>
              </w:rPr>
              <w:t>变量名</w:t>
            </w:r>
          </w:p>
        </w:tc>
      </w:tr>
      <w:tr w:rsidR="001D6A0A" w:rsidRPr="00B214A6" w:rsidTr="008B2DE7">
        <w:tc>
          <w:tcPr>
            <w:tcW w:w="2180" w:type="dxa"/>
          </w:tcPr>
          <w:p w:rsidR="001D6A0A" w:rsidRDefault="001D6A0A" w:rsidP="008B2DE7">
            <w:pPr>
              <w:pStyle w:val="a9"/>
            </w:pPr>
            <w:r>
              <w:rPr>
                <w:rFonts w:hint="eastAsia"/>
              </w:rPr>
              <w:t>value</w:t>
            </w:r>
          </w:p>
        </w:tc>
        <w:tc>
          <w:tcPr>
            <w:tcW w:w="1756" w:type="dxa"/>
          </w:tcPr>
          <w:p w:rsidR="001D6A0A" w:rsidRDefault="001D6A0A" w:rsidP="008B2DE7">
            <w:pPr>
              <w:pStyle w:val="a9"/>
            </w:pPr>
            <w:r>
              <w:rPr>
                <w:rFonts w:hint="eastAsia"/>
              </w:rPr>
              <w:t>text</w:t>
            </w:r>
          </w:p>
        </w:tc>
        <w:tc>
          <w:tcPr>
            <w:tcW w:w="1842" w:type="dxa"/>
          </w:tcPr>
          <w:p w:rsidR="001D6A0A" w:rsidRDefault="001D6A0A" w:rsidP="008B2DE7">
            <w:pPr>
              <w:pStyle w:val="a9"/>
            </w:pPr>
          </w:p>
        </w:tc>
        <w:tc>
          <w:tcPr>
            <w:tcW w:w="2942" w:type="dxa"/>
          </w:tcPr>
          <w:p w:rsidR="001D6A0A" w:rsidRDefault="00CE7A82" w:rsidP="008B2DE7">
            <w:pPr>
              <w:pStyle w:val="a9"/>
            </w:pPr>
            <w:r>
              <w:rPr>
                <w:rFonts w:hint="eastAsia"/>
              </w:rPr>
              <w:t>变量值</w:t>
            </w:r>
          </w:p>
        </w:tc>
      </w:tr>
      <w:tr w:rsidR="004143FD" w:rsidRPr="00B214A6" w:rsidTr="008B2DE7">
        <w:tc>
          <w:tcPr>
            <w:tcW w:w="2180" w:type="dxa"/>
          </w:tcPr>
          <w:p w:rsidR="004143FD" w:rsidRDefault="004143FD" w:rsidP="008B2DE7">
            <w:pPr>
              <w:pStyle w:val="a9"/>
            </w:pPr>
            <w:r>
              <w:rPr>
                <w:rFonts w:hint="eastAsia"/>
              </w:rPr>
              <w:t>use</w:t>
            </w:r>
          </w:p>
        </w:tc>
        <w:tc>
          <w:tcPr>
            <w:tcW w:w="1756" w:type="dxa"/>
          </w:tcPr>
          <w:p w:rsidR="004143FD" w:rsidRDefault="004143FD">
            <w:proofErr w:type="spellStart"/>
            <w:r w:rsidRPr="006F33E4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4143FD" w:rsidRDefault="004143FD" w:rsidP="008B2DE7">
            <w:pPr>
              <w:pStyle w:val="a9"/>
            </w:pPr>
          </w:p>
        </w:tc>
        <w:tc>
          <w:tcPr>
            <w:tcW w:w="2942" w:type="dxa"/>
          </w:tcPr>
          <w:p w:rsidR="004143FD" w:rsidRDefault="00CE7A82" w:rsidP="008B2DE7">
            <w:pPr>
              <w:pStyle w:val="a9"/>
            </w:pPr>
            <w:r>
              <w:rPr>
                <w:rFonts w:hint="eastAsia"/>
              </w:rPr>
              <w:t>是否已经用过，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代表未用过，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代表已用过。</w:t>
            </w:r>
          </w:p>
        </w:tc>
      </w:tr>
      <w:tr w:rsidR="004143FD" w:rsidRPr="00B214A6" w:rsidTr="008B2DE7">
        <w:tc>
          <w:tcPr>
            <w:tcW w:w="2180" w:type="dxa"/>
          </w:tcPr>
          <w:p w:rsidR="004143FD" w:rsidRDefault="004143FD" w:rsidP="008B2DE7">
            <w:pPr>
              <w:pStyle w:val="a9"/>
            </w:pPr>
            <w:r>
              <w:rPr>
                <w:rFonts w:hint="eastAsia"/>
              </w:rPr>
              <w:t>from</w:t>
            </w:r>
          </w:p>
        </w:tc>
        <w:tc>
          <w:tcPr>
            <w:tcW w:w="1756" w:type="dxa"/>
          </w:tcPr>
          <w:p w:rsidR="004143FD" w:rsidRDefault="004143FD">
            <w:proofErr w:type="spellStart"/>
            <w:r w:rsidRPr="006F33E4">
              <w:rPr>
                <w:rFonts w:hint="eastAsia"/>
              </w:rPr>
              <w:t>int</w:t>
            </w:r>
            <w:proofErr w:type="spellEnd"/>
          </w:p>
        </w:tc>
        <w:tc>
          <w:tcPr>
            <w:tcW w:w="1842" w:type="dxa"/>
          </w:tcPr>
          <w:p w:rsidR="004143FD" w:rsidRDefault="004143FD" w:rsidP="008B2DE7">
            <w:pPr>
              <w:pStyle w:val="a9"/>
            </w:pPr>
          </w:p>
        </w:tc>
        <w:tc>
          <w:tcPr>
            <w:tcW w:w="2942" w:type="dxa"/>
          </w:tcPr>
          <w:p w:rsidR="004143FD" w:rsidRDefault="004143FD" w:rsidP="008B2DE7">
            <w:pPr>
              <w:pStyle w:val="a9"/>
            </w:pPr>
            <w:r>
              <w:rPr>
                <w:rFonts w:hint="eastAsia"/>
              </w:rPr>
              <w:t>变量</w:t>
            </w:r>
            <w:r w:rsidR="00CE7A82">
              <w:rPr>
                <w:rFonts w:hint="eastAsia"/>
              </w:rPr>
              <w:t>来源，</w:t>
            </w:r>
            <w:r w:rsidR="00CE7A82" w:rsidRPr="00CE7A82">
              <w:rPr>
                <w:rFonts w:hint="eastAsia"/>
              </w:rPr>
              <w:t>0</w:t>
            </w:r>
            <w:r w:rsidR="00CE7A82" w:rsidRPr="00CE7A82">
              <w:rPr>
                <w:rFonts w:hint="eastAsia"/>
              </w:rPr>
              <w:t>代表用户，</w:t>
            </w:r>
            <w:r w:rsidR="00CE7A82" w:rsidRPr="00CE7A82">
              <w:rPr>
                <w:rFonts w:hint="eastAsia"/>
              </w:rPr>
              <w:t>1</w:t>
            </w:r>
            <w:r w:rsidR="00CE7A82" w:rsidRPr="00CE7A82">
              <w:rPr>
                <w:rFonts w:hint="eastAsia"/>
              </w:rPr>
              <w:t>代表数据库</w:t>
            </w:r>
          </w:p>
        </w:tc>
      </w:tr>
    </w:tbl>
    <w:p w:rsidR="001D6A0A" w:rsidRPr="00AD06F0" w:rsidRDefault="001D6A0A" w:rsidP="001D6A0A">
      <w:pPr>
        <w:pStyle w:val="a9"/>
      </w:pPr>
    </w:p>
    <w:p w:rsidR="001D6A0A" w:rsidRPr="00DC3970" w:rsidRDefault="001D6A0A" w:rsidP="001D6A0A">
      <w:pPr>
        <w:pStyle w:val="a9"/>
      </w:pPr>
    </w:p>
    <w:p w:rsidR="00B214A6" w:rsidRDefault="00B214A6">
      <w:pPr>
        <w:pStyle w:val="10"/>
      </w:pPr>
      <w:r>
        <w:rPr>
          <w:rFonts w:hint="eastAsia"/>
        </w:rPr>
        <w:t>详细设计</w:t>
      </w:r>
    </w:p>
    <w:p w:rsidR="00B214A6" w:rsidRPr="00B214A6" w:rsidRDefault="00B214A6" w:rsidP="00B214A6">
      <w:pPr>
        <w:pStyle w:val="a9"/>
      </w:pPr>
    </w:p>
    <w:p w:rsidR="00247D2A" w:rsidRDefault="00247D2A">
      <w:pPr>
        <w:pStyle w:val="22"/>
      </w:pPr>
      <w:r>
        <w:t>流程设计</w:t>
      </w:r>
    </w:p>
    <w:p w:rsidR="00247D2A" w:rsidRPr="00247D2A" w:rsidRDefault="00247D2A" w:rsidP="00247D2A">
      <w:pPr>
        <w:pStyle w:val="a9"/>
      </w:pPr>
    </w:p>
    <w:p w:rsidR="001F68EA" w:rsidRDefault="001F68EA" w:rsidP="001F68EA">
      <w:pPr>
        <w:pStyle w:val="32"/>
      </w:pPr>
      <w:r>
        <w:t>路径计算算法</w:t>
      </w:r>
      <w:r w:rsidR="001519AC">
        <w:rPr>
          <w:rFonts w:hint="eastAsia"/>
        </w:rPr>
        <w:t>（完成，未测试）</w:t>
      </w:r>
    </w:p>
    <w:p w:rsidR="001F68EA" w:rsidRDefault="001F68EA" w:rsidP="001F68EA">
      <w:pPr>
        <w:pStyle w:val="a9"/>
        <w:numPr>
          <w:ilvl w:val="0"/>
          <w:numId w:val="24"/>
        </w:numPr>
      </w:pPr>
      <w:r>
        <w:rPr>
          <w:rFonts w:hint="eastAsia"/>
        </w:rPr>
        <w:t>找出所有的起点，</w:t>
      </w:r>
      <w:r>
        <w:rPr>
          <w:rFonts w:hint="eastAsia"/>
        </w:rPr>
        <w:t>start</w:t>
      </w:r>
      <w:r>
        <w:rPr>
          <w:rFonts w:hint="eastAsia"/>
        </w:rPr>
        <w:t>数组。</w:t>
      </w:r>
    </w:p>
    <w:p w:rsidR="001F68EA" w:rsidRDefault="001F68EA" w:rsidP="001F68EA">
      <w:pPr>
        <w:pStyle w:val="a9"/>
        <w:numPr>
          <w:ilvl w:val="0"/>
          <w:numId w:val="24"/>
        </w:numPr>
      </w:pP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里提取第一个数组。</w:t>
      </w:r>
    </w:p>
    <w:p w:rsidR="001F68EA" w:rsidRDefault="001F68EA" w:rsidP="001F68EA">
      <w:pPr>
        <w:pStyle w:val="a9"/>
        <w:numPr>
          <w:ilvl w:val="0"/>
          <w:numId w:val="24"/>
        </w:numPr>
      </w:pPr>
      <w:r>
        <w:t>判断数组是否调用函数</w:t>
      </w:r>
      <w:r>
        <w:rPr>
          <w:rFonts w:hint="eastAsia"/>
        </w:rPr>
        <w:t>，</w:t>
      </w:r>
      <w:r>
        <w:t>调用函数则遍历函数的所有路径</w:t>
      </w:r>
      <w:r>
        <w:rPr>
          <w:rFonts w:hint="eastAsia"/>
        </w:rPr>
        <w:t>，</w:t>
      </w:r>
      <w:r>
        <w:t>添加到全部路径中</w:t>
      </w:r>
      <w:r>
        <w:rPr>
          <w:rFonts w:hint="eastAsia"/>
        </w:rPr>
        <w:t>。</w:t>
      </w:r>
    </w:p>
    <w:p w:rsidR="001F68EA" w:rsidRDefault="001F68EA" w:rsidP="001F68EA">
      <w:pPr>
        <w:pStyle w:val="a9"/>
        <w:numPr>
          <w:ilvl w:val="0"/>
          <w:numId w:val="24"/>
        </w:numPr>
      </w:pPr>
      <w:r>
        <w:rPr>
          <w:rFonts w:hint="eastAsia"/>
        </w:rPr>
        <w:t>数组所有的线。没有线返回。</w:t>
      </w:r>
    </w:p>
    <w:p w:rsidR="001F68EA" w:rsidRDefault="001F68EA" w:rsidP="001F68EA">
      <w:pPr>
        <w:pStyle w:val="a9"/>
        <w:numPr>
          <w:ilvl w:val="0"/>
          <w:numId w:val="24"/>
        </w:numPr>
      </w:pPr>
      <w:r>
        <w:rPr>
          <w:rFonts w:hint="eastAsia"/>
        </w:rPr>
        <w:t>提取一根线，以终点为开始。</w:t>
      </w:r>
    </w:p>
    <w:p w:rsidR="001F68EA" w:rsidRDefault="001F68EA" w:rsidP="001F68EA">
      <w:pPr>
        <w:pStyle w:val="a9"/>
        <w:numPr>
          <w:ilvl w:val="0"/>
          <w:numId w:val="24"/>
        </w:numPr>
      </w:pPr>
      <w:r>
        <w:t>判断数组是否调用函数</w:t>
      </w:r>
      <w:r>
        <w:rPr>
          <w:rFonts w:hint="eastAsia"/>
        </w:rPr>
        <w:t>，</w:t>
      </w:r>
      <w:r>
        <w:t>调用函数则遍历函数的所有路径</w:t>
      </w:r>
      <w:r>
        <w:rPr>
          <w:rFonts w:hint="eastAsia"/>
        </w:rPr>
        <w:t>，</w:t>
      </w:r>
      <w:r>
        <w:t>添加到全部路径中</w:t>
      </w:r>
      <w:r>
        <w:rPr>
          <w:rFonts w:hint="eastAsia"/>
        </w:rPr>
        <w:t>。</w:t>
      </w:r>
    </w:p>
    <w:p w:rsidR="001F68EA" w:rsidRPr="002C093B" w:rsidRDefault="001F68EA" w:rsidP="001F68EA">
      <w:pPr>
        <w:pStyle w:val="a9"/>
        <w:numPr>
          <w:ilvl w:val="0"/>
          <w:numId w:val="24"/>
        </w:numPr>
      </w:pPr>
      <w:r>
        <w:rPr>
          <w:rFonts w:hint="eastAsia"/>
        </w:rPr>
        <w:t>如果为终点为结束点，结束。否则回到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247D2A" w:rsidRDefault="002C12AE" w:rsidP="00247D2A">
      <w:pPr>
        <w:pStyle w:val="32"/>
      </w:pPr>
      <w:r>
        <w:rPr>
          <w:rFonts w:hint="eastAsia"/>
        </w:rPr>
        <w:t>源代码基础</w:t>
      </w:r>
      <w:r w:rsidR="00BA65C4">
        <w:rPr>
          <w:rFonts w:hint="eastAsia"/>
        </w:rPr>
        <w:t>信息</w:t>
      </w:r>
      <w:r w:rsidR="00247D2A">
        <w:rPr>
          <w:rFonts w:hint="eastAsia"/>
        </w:rPr>
        <w:t>输入</w:t>
      </w:r>
      <w:r w:rsidR="00D53F20">
        <w:rPr>
          <w:rFonts w:hint="eastAsia"/>
        </w:rPr>
        <w:t>（</w:t>
      </w:r>
      <w:r w:rsidR="00D53F20">
        <w:rPr>
          <w:rFonts w:hint="eastAsia"/>
        </w:rPr>
        <w:t>ok</w:t>
      </w:r>
      <w:r w:rsidR="00D53F20">
        <w:rPr>
          <w:rFonts w:hint="eastAsia"/>
        </w:rPr>
        <w:t>）</w:t>
      </w:r>
    </w:p>
    <w:p w:rsidR="00247D2A" w:rsidRDefault="00095B31" w:rsidP="00247D2A">
      <w:pPr>
        <w:pStyle w:val="a9"/>
        <w:numPr>
          <w:ilvl w:val="0"/>
          <w:numId w:val="21"/>
        </w:numPr>
      </w:pPr>
      <w:r>
        <w:rPr>
          <w:rFonts w:hint="eastAsia"/>
        </w:rPr>
        <w:t>输入文件路径，</w:t>
      </w:r>
      <w:r w:rsidR="00247D2A">
        <w:rPr>
          <w:rFonts w:hint="eastAsia"/>
        </w:rPr>
        <w:t>选择文件，上传。</w:t>
      </w:r>
    </w:p>
    <w:p w:rsidR="00247D2A" w:rsidRDefault="00247D2A" w:rsidP="00247D2A">
      <w:pPr>
        <w:pStyle w:val="a9"/>
        <w:numPr>
          <w:ilvl w:val="0"/>
          <w:numId w:val="21"/>
        </w:numPr>
      </w:pPr>
      <w:r>
        <w:lastRenderedPageBreak/>
        <w:t>输入点的数据</w:t>
      </w:r>
      <w:r>
        <w:rPr>
          <w:rFonts w:hint="eastAsia"/>
        </w:rPr>
        <w:t>：文件路径、行号（从</w:t>
      </w:r>
      <w:r w:rsidR="00F23BF5">
        <w:rPr>
          <w:rFonts w:hint="eastAsia"/>
        </w:rPr>
        <w:t>0</w:t>
      </w:r>
      <w:r>
        <w:rPr>
          <w:rFonts w:hint="eastAsia"/>
        </w:rPr>
        <w:t>开始）、级别（自动判断，默认为</w:t>
      </w:r>
      <w:r>
        <w:rPr>
          <w:rFonts w:hint="eastAsia"/>
        </w:rPr>
        <w:t>null</w:t>
      </w:r>
      <w:r>
        <w:rPr>
          <w:rFonts w:hint="eastAsia"/>
        </w:rPr>
        <w:t>）、位置（是否为入口或结束</w:t>
      </w:r>
      <w:r w:rsidR="00BA65C4">
        <w:rPr>
          <w:rFonts w:hint="eastAsia"/>
        </w:rPr>
        <w:t>，默认为</w:t>
      </w:r>
      <w:r w:rsidR="00CB46A3">
        <w:rPr>
          <w:rFonts w:hint="eastAsia"/>
        </w:rPr>
        <w:t>NULL</w:t>
      </w:r>
      <w:r>
        <w:rPr>
          <w:rFonts w:hint="eastAsia"/>
        </w:rPr>
        <w:t>）</w:t>
      </w:r>
      <w:r w:rsidR="00BA65C4">
        <w:rPr>
          <w:rFonts w:hint="eastAsia"/>
        </w:rPr>
        <w:t>、行的内容</w:t>
      </w:r>
      <w:r w:rsidR="002C12AE">
        <w:rPr>
          <w:rFonts w:hint="eastAsia"/>
        </w:rPr>
        <w:t>。</w:t>
      </w:r>
    </w:p>
    <w:p w:rsidR="00247D2A" w:rsidRPr="00247D2A" w:rsidRDefault="002C12AE" w:rsidP="00247D2A">
      <w:pPr>
        <w:pStyle w:val="a9"/>
        <w:numPr>
          <w:ilvl w:val="0"/>
          <w:numId w:val="21"/>
        </w:numPr>
      </w:pPr>
      <w:r>
        <w:t>插入数据库</w:t>
      </w:r>
      <w:r>
        <w:rPr>
          <w:rFonts w:hint="eastAsia"/>
        </w:rPr>
        <w:t>。</w:t>
      </w:r>
    </w:p>
    <w:p w:rsidR="001F68EA" w:rsidRDefault="001F68EA" w:rsidP="001F68EA">
      <w:pPr>
        <w:pStyle w:val="32"/>
      </w:pPr>
      <w:r>
        <w:t>代码合并</w:t>
      </w:r>
      <w:r>
        <w:rPr>
          <w:rFonts w:hint="eastAsia"/>
        </w:rPr>
        <w:t>（</w:t>
      </w:r>
      <w:r>
        <w:rPr>
          <w:rFonts w:hint="eastAsia"/>
        </w:rPr>
        <w:t>ok</w:t>
      </w:r>
      <w:r>
        <w:rPr>
          <w:rFonts w:hint="eastAsia"/>
        </w:rPr>
        <w:t>）</w:t>
      </w:r>
    </w:p>
    <w:p w:rsidR="001F68EA" w:rsidRDefault="001F68EA" w:rsidP="001F68EA">
      <w:pPr>
        <w:pStyle w:val="a9"/>
        <w:numPr>
          <w:ilvl w:val="0"/>
          <w:numId w:val="25"/>
        </w:numPr>
      </w:pPr>
      <w:r>
        <w:rPr>
          <w:rFonts w:hint="eastAsia"/>
        </w:rPr>
        <w:t>点击与上一行合并，当前代码行与上一行合并。</w:t>
      </w:r>
    </w:p>
    <w:p w:rsidR="001F68EA" w:rsidRPr="005D328A" w:rsidRDefault="001F68EA" w:rsidP="001F68EA">
      <w:pPr>
        <w:pStyle w:val="a9"/>
        <w:numPr>
          <w:ilvl w:val="0"/>
          <w:numId w:val="25"/>
        </w:numPr>
      </w:pPr>
      <w:r>
        <w:rPr>
          <w:rFonts w:hint="eastAsia"/>
        </w:rPr>
        <w:t>将当前代码行标记为不判断。。</w:t>
      </w:r>
    </w:p>
    <w:p w:rsidR="001F68EA" w:rsidRPr="0039339D" w:rsidRDefault="001F68EA" w:rsidP="001F68EA">
      <w:pPr>
        <w:pStyle w:val="a9"/>
      </w:pPr>
    </w:p>
    <w:p w:rsidR="004F6965" w:rsidRDefault="004F6965" w:rsidP="004F6965">
      <w:pPr>
        <w:pStyle w:val="32"/>
      </w:pPr>
      <w:r>
        <w:t>源代码基础信息完善</w:t>
      </w:r>
      <w:r w:rsidR="001519AC">
        <w:rPr>
          <w:rFonts w:hint="eastAsia"/>
        </w:rPr>
        <w:t>（）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选择路径、文件。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列出文件未完善基础信息的行。（级别和位置为</w:t>
      </w:r>
      <w:r>
        <w:rPr>
          <w:rFonts w:hint="eastAsia"/>
        </w:rPr>
        <w:t>NULL</w:t>
      </w:r>
      <w:r>
        <w:rPr>
          <w:rFonts w:hint="eastAsia"/>
        </w:rPr>
        <w:t>值的）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添加变量。（添加到</w:t>
      </w:r>
      <w:r>
        <w:rPr>
          <w:rFonts w:hint="eastAsia"/>
        </w:rPr>
        <w:t>temp</w:t>
      </w:r>
      <w:r>
        <w:rPr>
          <w:rFonts w:hint="eastAsia"/>
        </w:rPr>
        <w:t>表中）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rPr>
          <w:rFonts w:hint="eastAsia"/>
        </w:rPr>
        <w:t>选择变量，输入线。（</w:t>
      </w:r>
      <w:r>
        <w:rPr>
          <w:rFonts w:hint="eastAsia"/>
        </w:rPr>
        <w:t>1</w:t>
      </w:r>
      <w:r>
        <w:rPr>
          <w:rFonts w:hint="eastAsia"/>
        </w:rPr>
        <w:t>、需要校验线的终点是否已经添加。</w:t>
      </w:r>
      <w:r>
        <w:rPr>
          <w:rFonts w:hint="eastAsia"/>
        </w:rPr>
        <w:t>2</w:t>
      </w:r>
      <w:r>
        <w:rPr>
          <w:rFonts w:hint="eastAsia"/>
        </w:rPr>
        <w:t>、变量从</w:t>
      </w:r>
      <w:r>
        <w:rPr>
          <w:rFonts w:hint="eastAsia"/>
        </w:rPr>
        <w:t>temp</w:t>
      </w:r>
      <w:r>
        <w:rPr>
          <w:rFonts w:hint="eastAsia"/>
        </w:rPr>
        <w:t>表中取）</w:t>
      </w:r>
    </w:p>
    <w:p w:rsidR="004F6965" w:rsidRDefault="004F6965" w:rsidP="004F6965">
      <w:pPr>
        <w:pStyle w:val="a9"/>
        <w:numPr>
          <w:ilvl w:val="0"/>
          <w:numId w:val="22"/>
        </w:numPr>
      </w:pPr>
      <w:r>
        <w:t>输入</w:t>
      </w:r>
      <w:r>
        <w:rPr>
          <w:rFonts w:hint="eastAsia"/>
        </w:rPr>
        <w:t>：级别、位置。</w:t>
      </w:r>
    </w:p>
    <w:p w:rsidR="004F6965" w:rsidRPr="00AF1493" w:rsidRDefault="004F6965" w:rsidP="004F6965">
      <w:pPr>
        <w:pStyle w:val="a9"/>
      </w:pPr>
    </w:p>
    <w:p w:rsidR="00D47852" w:rsidRDefault="00D47852">
      <w:pPr>
        <w:pStyle w:val="32"/>
      </w:pPr>
      <w:r>
        <w:t>单独添加线</w:t>
      </w:r>
    </w:p>
    <w:p w:rsidR="00684C14" w:rsidRDefault="00ED1558" w:rsidP="00B17D5A">
      <w:pPr>
        <w:pStyle w:val="a9"/>
        <w:numPr>
          <w:ilvl w:val="0"/>
          <w:numId w:val="23"/>
        </w:numPr>
      </w:pPr>
      <w:r>
        <w:rPr>
          <w:rFonts w:hint="eastAsia"/>
        </w:rPr>
        <w:t>选择目录、选择文件；</w:t>
      </w:r>
    </w:p>
    <w:p w:rsidR="00D47852" w:rsidRDefault="00684C14" w:rsidP="00B17D5A">
      <w:pPr>
        <w:pStyle w:val="a9"/>
        <w:numPr>
          <w:ilvl w:val="0"/>
          <w:numId w:val="23"/>
        </w:numPr>
      </w:pPr>
      <w:r>
        <w:rPr>
          <w:rFonts w:hint="eastAsia"/>
        </w:rPr>
        <w:t>选择</w:t>
      </w:r>
      <w:r w:rsidR="00E5238C">
        <w:rPr>
          <w:rFonts w:hint="eastAsia"/>
        </w:rPr>
        <w:t>线头</w:t>
      </w:r>
      <w:r w:rsidR="00ED1558">
        <w:rPr>
          <w:rFonts w:hint="eastAsia"/>
        </w:rPr>
        <w:t>；</w:t>
      </w:r>
    </w:p>
    <w:p w:rsidR="00B17D5A" w:rsidRDefault="00B17D5A" w:rsidP="00B17D5A">
      <w:pPr>
        <w:pStyle w:val="a9"/>
        <w:numPr>
          <w:ilvl w:val="0"/>
          <w:numId w:val="23"/>
        </w:numPr>
      </w:pPr>
      <w:r>
        <w:rPr>
          <w:rFonts w:hint="eastAsia"/>
        </w:rPr>
        <w:t>输入</w:t>
      </w:r>
      <w:r w:rsidR="00684C14">
        <w:rPr>
          <w:rFonts w:hint="eastAsia"/>
        </w:rPr>
        <w:t>线尾所在文件和</w:t>
      </w:r>
      <w:r w:rsidR="00ED1558">
        <w:rPr>
          <w:rFonts w:hint="eastAsia"/>
        </w:rPr>
        <w:t>行；</w:t>
      </w:r>
      <w:r w:rsidR="00495E77">
        <w:rPr>
          <w:rFonts w:hint="eastAsia"/>
        </w:rPr>
        <w:t>或输入线尾所在文件和函数名，有类名可以输入类名</w:t>
      </w:r>
    </w:p>
    <w:p w:rsidR="005479B5" w:rsidRDefault="005479B5" w:rsidP="00B17D5A">
      <w:pPr>
        <w:pStyle w:val="a9"/>
        <w:numPr>
          <w:ilvl w:val="0"/>
          <w:numId w:val="23"/>
        </w:numPr>
      </w:pPr>
      <w:r>
        <w:rPr>
          <w:rFonts w:hint="eastAsia"/>
        </w:rPr>
        <w:t>输入说明</w:t>
      </w:r>
      <w:r w:rsidR="00EA34BE">
        <w:rPr>
          <w:rFonts w:hint="eastAsia"/>
        </w:rPr>
        <w:t>(</w:t>
      </w:r>
      <w:r w:rsidR="00EA34BE">
        <w:rPr>
          <w:rFonts w:hint="eastAsia"/>
        </w:rPr>
        <w:t>备注</w:t>
      </w:r>
      <w:r w:rsidR="00EA34BE">
        <w:rPr>
          <w:rFonts w:hint="eastAsia"/>
        </w:rPr>
        <w:t>)</w:t>
      </w:r>
      <w:r w:rsidR="00EA34BE">
        <w:rPr>
          <w:rFonts w:hint="eastAsia"/>
        </w:rPr>
        <w:t>，这条线可行吗？</w:t>
      </w:r>
      <w:r>
        <w:rPr>
          <w:rFonts w:hint="eastAsia"/>
        </w:rPr>
        <w:t>。</w:t>
      </w:r>
    </w:p>
    <w:p w:rsidR="00CB2F47" w:rsidRDefault="00ED1558" w:rsidP="00B17D5A">
      <w:pPr>
        <w:pStyle w:val="a9"/>
        <w:numPr>
          <w:ilvl w:val="0"/>
          <w:numId w:val="23"/>
        </w:numPr>
      </w:pPr>
      <w:r>
        <w:rPr>
          <w:rFonts w:hint="eastAsia"/>
        </w:rPr>
        <w:t>选择变量</w:t>
      </w:r>
      <w:r w:rsidR="009C06C7">
        <w:rPr>
          <w:rFonts w:hint="eastAsia"/>
        </w:rPr>
        <w:t>（</w:t>
      </w:r>
      <w:r w:rsidR="000305EE">
        <w:rPr>
          <w:rFonts w:hint="eastAsia"/>
        </w:rPr>
        <w:t>这个一定要写清楚。</w:t>
      </w:r>
      <w:r w:rsidR="009C06C7">
        <w:rPr>
          <w:rFonts w:hint="eastAsia"/>
        </w:rPr>
        <w:t>）</w:t>
      </w:r>
      <w:r>
        <w:rPr>
          <w:rFonts w:hint="eastAsia"/>
        </w:rPr>
        <w:t>；</w:t>
      </w:r>
    </w:p>
    <w:p w:rsidR="00B17D5A" w:rsidRPr="00D47852" w:rsidRDefault="00B17D5A" w:rsidP="00B17D5A">
      <w:pPr>
        <w:pStyle w:val="a9"/>
        <w:numPr>
          <w:ilvl w:val="0"/>
          <w:numId w:val="23"/>
        </w:numPr>
      </w:pPr>
      <w:r>
        <w:rPr>
          <w:rFonts w:hint="eastAsia"/>
        </w:rPr>
        <w:t>插入数据库</w:t>
      </w:r>
      <w:r w:rsidR="00ED1558">
        <w:rPr>
          <w:rFonts w:hint="eastAsia"/>
        </w:rPr>
        <w:t>。</w:t>
      </w:r>
    </w:p>
    <w:p w:rsidR="001519AC" w:rsidRDefault="001519AC">
      <w:pPr>
        <w:pStyle w:val="32"/>
        <w:rPr>
          <w:rFonts w:hint="eastAsia"/>
        </w:rPr>
      </w:pPr>
      <w:r>
        <w:t>二次注入判断</w:t>
      </w:r>
      <w:r>
        <w:rPr>
          <w:rFonts w:hint="eastAsia"/>
        </w:rPr>
        <w:t>（需更改）</w:t>
      </w:r>
    </w:p>
    <w:p w:rsidR="001519AC" w:rsidRPr="001519AC" w:rsidRDefault="001519AC" w:rsidP="001519AC">
      <w:pPr>
        <w:pStyle w:val="a9"/>
      </w:pPr>
      <w:r>
        <w:t>未考虑函数的情况</w:t>
      </w:r>
      <w:r>
        <w:rPr>
          <w:rFonts w:hint="eastAsia"/>
        </w:rPr>
        <w:t>。</w:t>
      </w:r>
    </w:p>
    <w:p w:rsidR="00942378" w:rsidRDefault="00942378">
      <w:pPr>
        <w:pStyle w:val="32"/>
      </w:pPr>
      <w:r>
        <w:t>其它说明</w:t>
      </w:r>
    </w:p>
    <w:p w:rsidR="00942378" w:rsidRPr="00942378" w:rsidRDefault="00942378" w:rsidP="00942378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、是否危险的判断标准：</w:t>
      </w:r>
    </w:p>
    <w:p w:rsidR="001519AC" w:rsidRDefault="001519AC">
      <w:pPr>
        <w:pStyle w:val="22"/>
        <w:rPr>
          <w:rFonts w:hint="eastAsia"/>
        </w:rPr>
      </w:pPr>
      <w:r>
        <w:lastRenderedPageBreak/>
        <w:t>测试用例</w:t>
      </w:r>
    </w:p>
    <w:p w:rsidR="00430735" w:rsidRPr="00430735" w:rsidRDefault="00430735" w:rsidP="00430735">
      <w:pPr>
        <w:pStyle w:val="a9"/>
        <w:rPr>
          <w:rFonts w:hint="eastAsia"/>
        </w:rPr>
      </w:pPr>
      <w:r>
        <w:rPr>
          <w:rFonts w:hint="eastAsia"/>
        </w:rPr>
        <w:t>测试用例需增加函数的部分。</w:t>
      </w:r>
      <w:bookmarkStart w:id="1" w:name="_GoBack"/>
      <w:bookmarkEnd w:id="1"/>
    </w:p>
    <w:p w:rsidR="001519AC" w:rsidRPr="001519AC" w:rsidRDefault="001519AC" w:rsidP="001519AC">
      <w:pPr>
        <w:pStyle w:val="a9"/>
      </w:pPr>
    </w:p>
    <w:sectPr w:rsidR="001519AC" w:rsidRPr="001519AC" w:rsidSect="00CB61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Fmt w:val="decimalEnclosedCircleChinese"/>
        <w:numRestart w:val="eachPage"/>
      </w:footnotePr>
      <w:pgSz w:w="11906" w:h="16838" w:code="9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113" w:rsidRDefault="00EE2113" w:rsidP="005F106A">
      <w:pPr>
        <w:spacing w:after="120"/>
      </w:pPr>
      <w:r>
        <w:separator/>
      </w:r>
    </w:p>
    <w:p w:rsidR="00EE2113" w:rsidRDefault="00EE2113" w:rsidP="00043DE1">
      <w:pPr>
        <w:spacing w:after="120"/>
      </w:pPr>
    </w:p>
  </w:endnote>
  <w:endnote w:type="continuationSeparator" w:id="0">
    <w:p w:rsidR="00EE2113" w:rsidRDefault="00EE2113" w:rsidP="005F106A">
      <w:pPr>
        <w:spacing w:after="120"/>
      </w:pPr>
      <w:r>
        <w:continuationSeparator/>
      </w:r>
    </w:p>
    <w:p w:rsidR="00EE2113" w:rsidRDefault="00EE2113" w:rsidP="00043DE1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323012">
    <w:pPr>
      <w:pStyle w:val="af0"/>
      <w:framePr w:wrap="around" w:vAnchor="text" w:hAnchor="margin" w:xAlign="center" w:y="1"/>
      <w:spacing w:after="120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E62FE1" w:rsidRDefault="00E62FE1" w:rsidP="00083F79">
    <w:pPr>
      <w:pStyle w:val="af0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9D5822">
    <w:pPr>
      <w:pStyle w:val="afffff5"/>
      <w:framePr w:wrap="around" w:y="397"/>
      <w:rPr>
        <w:rStyle w:val="ae"/>
      </w:rPr>
    </w:pPr>
    <w:r w:rsidRPr="000A0E4B">
      <w:rPr>
        <w:rStyle w:val="ae"/>
        <w:rFonts w:hint="eastAsia"/>
      </w:rPr>
      <w:t xml:space="preserve">- </w:t>
    </w: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30735">
      <w:rPr>
        <w:rStyle w:val="ae"/>
        <w:noProof/>
      </w:rPr>
      <w:t>7</w:t>
    </w:r>
    <w:r>
      <w:rPr>
        <w:rStyle w:val="ae"/>
      </w:rPr>
      <w:fldChar w:fldCharType="end"/>
    </w:r>
    <w:r w:rsidRPr="000A0E4B">
      <w:rPr>
        <w:rStyle w:val="ae"/>
        <w:rFonts w:hint="eastAsia"/>
      </w:rPr>
      <w:t xml:space="preserve"> -</w:t>
    </w:r>
  </w:p>
  <w:p w:rsidR="00E62FE1" w:rsidRPr="00323012" w:rsidRDefault="00E62FE1" w:rsidP="00323012">
    <w:pPr>
      <w:pStyle w:val="aff9"/>
      <w:tabs>
        <w:tab w:val="clear" w:pos="8306"/>
        <w:tab w:val="right" w:pos="8500"/>
      </w:tabs>
    </w:pP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083F79">
    <w:pPr>
      <w:pStyle w:val="af0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113" w:rsidRDefault="00EE2113" w:rsidP="005F106A">
      <w:pPr>
        <w:spacing w:after="120"/>
      </w:pPr>
      <w:r>
        <w:separator/>
      </w:r>
    </w:p>
  </w:footnote>
  <w:footnote w:type="continuationSeparator" w:id="0">
    <w:p w:rsidR="00EE2113" w:rsidRDefault="00EE2113" w:rsidP="005F106A">
      <w:pPr>
        <w:spacing w:after="120"/>
      </w:pPr>
      <w:r>
        <w:continuationSeparator/>
      </w:r>
    </w:p>
  </w:footnote>
  <w:footnote w:type="continuationNotice" w:id="1">
    <w:p w:rsidR="00EE2113" w:rsidRPr="005A353D" w:rsidRDefault="00EE2113" w:rsidP="005A353D">
      <w:pPr>
        <w:pStyle w:val="af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083F79">
    <w:pPr>
      <w:pStyle w:val="ad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4EB" w:rsidRDefault="00F974EB">
    <w:pPr>
      <w:pStyle w:val="ad"/>
    </w:pPr>
    <w:r>
      <w:rPr>
        <w:rFonts w:hint="eastAsia"/>
      </w:rPr>
      <w:t>---------------------------------------------------------------------------------------------------------------------------------------------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E1" w:rsidRDefault="00E62FE1" w:rsidP="00083F79">
    <w:pPr>
      <w:pStyle w:val="ad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69E1B2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BB3C9C6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D4C339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00BA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B3B48D2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0B94970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1A0270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042ED7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4266D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3AE2B1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EE354D"/>
    <w:multiLevelType w:val="multilevel"/>
    <w:tmpl w:val="2D7695CE"/>
    <w:lvl w:ilvl="0">
      <w:start w:val="1"/>
      <w:numFmt w:val="decimal"/>
      <w:pStyle w:val="a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2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02023262"/>
    <w:multiLevelType w:val="hybridMultilevel"/>
    <w:tmpl w:val="6D7ED21C"/>
    <w:lvl w:ilvl="0" w:tplc="B490A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4862D71"/>
    <w:multiLevelType w:val="hybridMultilevel"/>
    <w:tmpl w:val="36D26640"/>
    <w:lvl w:ilvl="0" w:tplc="84261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5357E8B"/>
    <w:multiLevelType w:val="hybridMultilevel"/>
    <w:tmpl w:val="F1D2AFF8"/>
    <w:lvl w:ilvl="0" w:tplc="6DC46BF6">
      <w:start w:val="1"/>
      <w:numFmt w:val="bullet"/>
      <w:pStyle w:val="a3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72989F40">
      <w:start w:val="1"/>
      <w:numFmt w:val="bullet"/>
      <w:pStyle w:val="a4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C36EE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35E24A69"/>
    <w:multiLevelType w:val="hybridMultilevel"/>
    <w:tmpl w:val="74487782"/>
    <w:lvl w:ilvl="0" w:tplc="E4B6B3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7390B"/>
    <w:multiLevelType w:val="multilevel"/>
    <w:tmpl w:val="0E121810"/>
    <w:lvl w:ilvl="0">
      <w:start w:val="1"/>
      <w:numFmt w:val="chineseCountingThousand"/>
      <w:pStyle w:val="1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1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3A906CF5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>
    <w:nsid w:val="3EBB3C91"/>
    <w:multiLevelType w:val="multilevel"/>
    <w:tmpl w:val="8A123EEC"/>
    <w:lvl w:ilvl="0">
      <w:start w:val="1"/>
      <w:numFmt w:val="chineseCountingThousand"/>
      <w:pStyle w:val="10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2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2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1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5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6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4633535F"/>
    <w:multiLevelType w:val="hybridMultilevel"/>
    <w:tmpl w:val="EB9449D2"/>
    <w:lvl w:ilvl="0" w:tplc="06009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734FB3"/>
    <w:multiLevelType w:val="multilevel"/>
    <w:tmpl w:val="D71CE62A"/>
    <w:styleLink w:val="11"/>
    <w:lvl w:ilvl="0">
      <w:start w:val="1"/>
      <w:numFmt w:val="chineseCountingThousand"/>
      <w:lvlText w:val="%1.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21"/>
        </w:tabs>
        <w:ind w:left="1021" w:hanging="102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>
    <w:nsid w:val="54B97729"/>
    <w:multiLevelType w:val="hybridMultilevel"/>
    <w:tmpl w:val="3E4EA21E"/>
    <w:lvl w:ilvl="0" w:tplc="F918A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C8B789D"/>
    <w:multiLevelType w:val="hybridMultilevel"/>
    <w:tmpl w:val="8BD61E22"/>
    <w:lvl w:ilvl="0" w:tplc="1800F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2C31AE"/>
    <w:multiLevelType w:val="hybridMultilevel"/>
    <w:tmpl w:val="7C60CDCE"/>
    <w:lvl w:ilvl="0" w:tplc="A9ACA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C65DD"/>
    <w:multiLevelType w:val="multilevel"/>
    <w:tmpl w:val="04090023"/>
    <w:styleLink w:val="a7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7B3208EA"/>
    <w:multiLevelType w:val="hybridMultilevel"/>
    <w:tmpl w:val="A2E24ECE"/>
    <w:lvl w:ilvl="0" w:tplc="BB4E3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BE78F0"/>
    <w:multiLevelType w:val="multilevel"/>
    <w:tmpl w:val="2A00BA26"/>
    <w:lvl w:ilvl="0">
      <w:start w:val="1"/>
      <w:numFmt w:val="upperLetter"/>
      <w:pStyle w:val="12"/>
      <w:lvlText w:val="附录%1"/>
      <w:lvlJc w:val="left"/>
      <w:pPr>
        <w:tabs>
          <w:tab w:val="num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3"/>
      <w:lvlText w:val="%1.%2"/>
      <w:lvlJc w:val="left"/>
      <w:pPr>
        <w:tabs>
          <w:tab w:val="num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3"/>
      <w:lvlText w:val="%1.%2.%3.%4"/>
      <w:lvlJc w:val="left"/>
      <w:pPr>
        <w:tabs>
          <w:tab w:val="num" w:pos="1134"/>
        </w:tabs>
        <w:ind w:left="1361" w:hanging="136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>
    <w:nsid w:val="7C1A3345"/>
    <w:multiLevelType w:val="hybridMultilevel"/>
    <w:tmpl w:val="12628742"/>
    <w:lvl w:ilvl="0" w:tplc="5A246F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6"/>
  </w:num>
  <w:num w:numId="3">
    <w:abstractNumId w:val="10"/>
  </w:num>
  <w:num w:numId="4">
    <w:abstractNumId w:val="13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4"/>
  </w:num>
  <w:num w:numId="18">
    <w:abstractNumId w:val="17"/>
  </w:num>
  <w:num w:numId="19">
    <w:abstractNumId w:val="24"/>
  </w:num>
  <w:num w:numId="20">
    <w:abstractNumId w:val="15"/>
  </w:num>
  <w:num w:numId="21">
    <w:abstractNumId w:val="27"/>
  </w:num>
  <w:num w:numId="22">
    <w:abstractNumId w:val="23"/>
  </w:num>
  <w:num w:numId="23">
    <w:abstractNumId w:val="21"/>
  </w:num>
  <w:num w:numId="24">
    <w:abstractNumId w:val="19"/>
  </w:num>
  <w:num w:numId="25">
    <w:abstractNumId w:val="11"/>
  </w:num>
  <w:num w:numId="26">
    <w:abstractNumId w:val="25"/>
  </w:num>
  <w:num w:numId="27">
    <w:abstractNumId w:val="22"/>
  </w:num>
  <w:num w:numId="2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0C"/>
    <w:rsid w:val="000004E7"/>
    <w:rsid w:val="000012CA"/>
    <w:rsid w:val="000015ED"/>
    <w:rsid w:val="00001841"/>
    <w:rsid w:val="00001DA6"/>
    <w:rsid w:val="00002465"/>
    <w:rsid w:val="00002836"/>
    <w:rsid w:val="00004175"/>
    <w:rsid w:val="00005259"/>
    <w:rsid w:val="00010BB7"/>
    <w:rsid w:val="00011255"/>
    <w:rsid w:val="0001132C"/>
    <w:rsid w:val="000113DB"/>
    <w:rsid w:val="000116CC"/>
    <w:rsid w:val="00013F66"/>
    <w:rsid w:val="00014BB2"/>
    <w:rsid w:val="00014C05"/>
    <w:rsid w:val="00015AF1"/>
    <w:rsid w:val="00016C6B"/>
    <w:rsid w:val="00017461"/>
    <w:rsid w:val="00017886"/>
    <w:rsid w:val="00017F83"/>
    <w:rsid w:val="00022B48"/>
    <w:rsid w:val="00024E33"/>
    <w:rsid w:val="0002535C"/>
    <w:rsid w:val="000305EE"/>
    <w:rsid w:val="00032418"/>
    <w:rsid w:val="000324BE"/>
    <w:rsid w:val="00032B40"/>
    <w:rsid w:val="000334F9"/>
    <w:rsid w:val="000338C5"/>
    <w:rsid w:val="000340C3"/>
    <w:rsid w:val="0003499F"/>
    <w:rsid w:val="0003569C"/>
    <w:rsid w:val="00036614"/>
    <w:rsid w:val="00036CD8"/>
    <w:rsid w:val="00041DCA"/>
    <w:rsid w:val="00042A9D"/>
    <w:rsid w:val="00043270"/>
    <w:rsid w:val="000432A0"/>
    <w:rsid w:val="000434A9"/>
    <w:rsid w:val="00043558"/>
    <w:rsid w:val="00043DE1"/>
    <w:rsid w:val="00044078"/>
    <w:rsid w:val="00044C91"/>
    <w:rsid w:val="000457F3"/>
    <w:rsid w:val="000469FF"/>
    <w:rsid w:val="00046AF5"/>
    <w:rsid w:val="000501FD"/>
    <w:rsid w:val="000508BE"/>
    <w:rsid w:val="00050996"/>
    <w:rsid w:val="00050B25"/>
    <w:rsid w:val="00052E64"/>
    <w:rsid w:val="00053FB8"/>
    <w:rsid w:val="00054560"/>
    <w:rsid w:val="00056CC5"/>
    <w:rsid w:val="0006109A"/>
    <w:rsid w:val="000634A4"/>
    <w:rsid w:val="00063C84"/>
    <w:rsid w:val="00063F40"/>
    <w:rsid w:val="00067859"/>
    <w:rsid w:val="00067FB8"/>
    <w:rsid w:val="00071542"/>
    <w:rsid w:val="00072EA7"/>
    <w:rsid w:val="00074066"/>
    <w:rsid w:val="000747CD"/>
    <w:rsid w:val="00076D1E"/>
    <w:rsid w:val="00076D4B"/>
    <w:rsid w:val="00077595"/>
    <w:rsid w:val="000777AB"/>
    <w:rsid w:val="00080095"/>
    <w:rsid w:val="0008024D"/>
    <w:rsid w:val="00083795"/>
    <w:rsid w:val="00083F79"/>
    <w:rsid w:val="0008429F"/>
    <w:rsid w:val="000844D7"/>
    <w:rsid w:val="00084A05"/>
    <w:rsid w:val="00090F31"/>
    <w:rsid w:val="0009177F"/>
    <w:rsid w:val="00091879"/>
    <w:rsid w:val="00091F3F"/>
    <w:rsid w:val="00093F8D"/>
    <w:rsid w:val="000944AB"/>
    <w:rsid w:val="00094BC7"/>
    <w:rsid w:val="00095B31"/>
    <w:rsid w:val="00095BA4"/>
    <w:rsid w:val="00096A67"/>
    <w:rsid w:val="000972E9"/>
    <w:rsid w:val="000A00B9"/>
    <w:rsid w:val="000A0295"/>
    <w:rsid w:val="000A4D0F"/>
    <w:rsid w:val="000A5C2C"/>
    <w:rsid w:val="000A5CD2"/>
    <w:rsid w:val="000A6895"/>
    <w:rsid w:val="000A6B65"/>
    <w:rsid w:val="000B08A1"/>
    <w:rsid w:val="000B1ED6"/>
    <w:rsid w:val="000B1F6C"/>
    <w:rsid w:val="000B4467"/>
    <w:rsid w:val="000B4614"/>
    <w:rsid w:val="000B47A2"/>
    <w:rsid w:val="000B4E41"/>
    <w:rsid w:val="000B5F11"/>
    <w:rsid w:val="000B6663"/>
    <w:rsid w:val="000B6889"/>
    <w:rsid w:val="000B6F89"/>
    <w:rsid w:val="000B6F91"/>
    <w:rsid w:val="000B7233"/>
    <w:rsid w:val="000B748D"/>
    <w:rsid w:val="000C0D77"/>
    <w:rsid w:val="000C266B"/>
    <w:rsid w:val="000C2851"/>
    <w:rsid w:val="000C323B"/>
    <w:rsid w:val="000C43B7"/>
    <w:rsid w:val="000C6E22"/>
    <w:rsid w:val="000D0E25"/>
    <w:rsid w:val="000D19FE"/>
    <w:rsid w:val="000D1D6F"/>
    <w:rsid w:val="000D3787"/>
    <w:rsid w:val="000D3DEF"/>
    <w:rsid w:val="000D49E2"/>
    <w:rsid w:val="000D7728"/>
    <w:rsid w:val="000E0772"/>
    <w:rsid w:val="000E1107"/>
    <w:rsid w:val="000E3BB2"/>
    <w:rsid w:val="000E4EE3"/>
    <w:rsid w:val="000E50D0"/>
    <w:rsid w:val="000E6288"/>
    <w:rsid w:val="000E7128"/>
    <w:rsid w:val="000E7C4D"/>
    <w:rsid w:val="000F0204"/>
    <w:rsid w:val="000F0C27"/>
    <w:rsid w:val="000F1F21"/>
    <w:rsid w:val="000F2E64"/>
    <w:rsid w:val="000F308E"/>
    <w:rsid w:val="000F392A"/>
    <w:rsid w:val="000F479C"/>
    <w:rsid w:val="000F5A33"/>
    <w:rsid w:val="00100E5F"/>
    <w:rsid w:val="001035AA"/>
    <w:rsid w:val="001036FE"/>
    <w:rsid w:val="00103CF4"/>
    <w:rsid w:val="00110428"/>
    <w:rsid w:val="0011064F"/>
    <w:rsid w:val="0011137E"/>
    <w:rsid w:val="0011262F"/>
    <w:rsid w:val="001127B8"/>
    <w:rsid w:val="001139E4"/>
    <w:rsid w:val="00113FE5"/>
    <w:rsid w:val="0011454E"/>
    <w:rsid w:val="001148C9"/>
    <w:rsid w:val="00114BF0"/>
    <w:rsid w:val="00115111"/>
    <w:rsid w:val="001153E7"/>
    <w:rsid w:val="00115C44"/>
    <w:rsid w:val="00117565"/>
    <w:rsid w:val="001208E0"/>
    <w:rsid w:val="001243F8"/>
    <w:rsid w:val="00125586"/>
    <w:rsid w:val="00125EB0"/>
    <w:rsid w:val="00126A55"/>
    <w:rsid w:val="00133444"/>
    <w:rsid w:val="00135401"/>
    <w:rsid w:val="00135666"/>
    <w:rsid w:val="0014197E"/>
    <w:rsid w:val="00141E38"/>
    <w:rsid w:val="0014371C"/>
    <w:rsid w:val="00143935"/>
    <w:rsid w:val="001445DC"/>
    <w:rsid w:val="00144651"/>
    <w:rsid w:val="00146903"/>
    <w:rsid w:val="00147AB8"/>
    <w:rsid w:val="00150E55"/>
    <w:rsid w:val="001519AC"/>
    <w:rsid w:val="0015217A"/>
    <w:rsid w:val="00153EC2"/>
    <w:rsid w:val="0015483B"/>
    <w:rsid w:val="00154D40"/>
    <w:rsid w:val="00155CCB"/>
    <w:rsid w:val="00157E8C"/>
    <w:rsid w:val="00160179"/>
    <w:rsid w:val="00160F97"/>
    <w:rsid w:val="00163875"/>
    <w:rsid w:val="00163CEC"/>
    <w:rsid w:val="0016450B"/>
    <w:rsid w:val="00166619"/>
    <w:rsid w:val="00166E1C"/>
    <w:rsid w:val="00166E9B"/>
    <w:rsid w:val="00167D61"/>
    <w:rsid w:val="00171C96"/>
    <w:rsid w:val="001725D6"/>
    <w:rsid w:val="00172902"/>
    <w:rsid w:val="001729C4"/>
    <w:rsid w:val="0017318B"/>
    <w:rsid w:val="00173881"/>
    <w:rsid w:val="00174667"/>
    <w:rsid w:val="001747EF"/>
    <w:rsid w:val="001748A2"/>
    <w:rsid w:val="001757C6"/>
    <w:rsid w:val="00175FBC"/>
    <w:rsid w:val="0017630B"/>
    <w:rsid w:val="001763D6"/>
    <w:rsid w:val="00177467"/>
    <w:rsid w:val="00177B64"/>
    <w:rsid w:val="00180175"/>
    <w:rsid w:val="00183AEA"/>
    <w:rsid w:val="00186E28"/>
    <w:rsid w:val="00187833"/>
    <w:rsid w:val="00187C5D"/>
    <w:rsid w:val="00190B4D"/>
    <w:rsid w:val="00191D6C"/>
    <w:rsid w:val="001932FB"/>
    <w:rsid w:val="0019410D"/>
    <w:rsid w:val="00194C76"/>
    <w:rsid w:val="00196062"/>
    <w:rsid w:val="00196311"/>
    <w:rsid w:val="0019716B"/>
    <w:rsid w:val="001A0129"/>
    <w:rsid w:val="001A0777"/>
    <w:rsid w:val="001A08DB"/>
    <w:rsid w:val="001A0B98"/>
    <w:rsid w:val="001A6156"/>
    <w:rsid w:val="001A6B98"/>
    <w:rsid w:val="001B100D"/>
    <w:rsid w:val="001B31D4"/>
    <w:rsid w:val="001B3685"/>
    <w:rsid w:val="001B36D9"/>
    <w:rsid w:val="001B3FFF"/>
    <w:rsid w:val="001B4490"/>
    <w:rsid w:val="001B4CD8"/>
    <w:rsid w:val="001B4FB0"/>
    <w:rsid w:val="001B5335"/>
    <w:rsid w:val="001B6B3D"/>
    <w:rsid w:val="001B79D9"/>
    <w:rsid w:val="001B7FC3"/>
    <w:rsid w:val="001C0AF9"/>
    <w:rsid w:val="001C1295"/>
    <w:rsid w:val="001C14F4"/>
    <w:rsid w:val="001C2128"/>
    <w:rsid w:val="001C2832"/>
    <w:rsid w:val="001C2D65"/>
    <w:rsid w:val="001C3AB8"/>
    <w:rsid w:val="001C4BBD"/>
    <w:rsid w:val="001C4EAF"/>
    <w:rsid w:val="001C55B4"/>
    <w:rsid w:val="001C7582"/>
    <w:rsid w:val="001C792B"/>
    <w:rsid w:val="001D17CE"/>
    <w:rsid w:val="001D1C0F"/>
    <w:rsid w:val="001D3C08"/>
    <w:rsid w:val="001D3CD0"/>
    <w:rsid w:val="001D52A2"/>
    <w:rsid w:val="001D5C9E"/>
    <w:rsid w:val="001D60FA"/>
    <w:rsid w:val="001D6A0A"/>
    <w:rsid w:val="001D7073"/>
    <w:rsid w:val="001D707D"/>
    <w:rsid w:val="001E01F9"/>
    <w:rsid w:val="001E0950"/>
    <w:rsid w:val="001E0995"/>
    <w:rsid w:val="001E16B2"/>
    <w:rsid w:val="001E1BC7"/>
    <w:rsid w:val="001E34B1"/>
    <w:rsid w:val="001E3A87"/>
    <w:rsid w:val="001E3AC9"/>
    <w:rsid w:val="001E3DD1"/>
    <w:rsid w:val="001E5937"/>
    <w:rsid w:val="001F2298"/>
    <w:rsid w:val="001F27EB"/>
    <w:rsid w:val="001F2D6D"/>
    <w:rsid w:val="001F3D39"/>
    <w:rsid w:val="001F426B"/>
    <w:rsid w:val="001F4A89"/>
    <w:rsid w:val="001F5703"/>
    <w:rsid w:val="001F681A"/>
    <w:rsid w:val="001F68EA"/>
    <w:rsid w:val="001F7BC3"/>
    <w:rsid w:val="00200565"/>
    <w:rsid w:val="002016BB"/>
    <w:rsid w:val="00202B0F"/>
    <w:rsid w:val="00203B10"/>
    <w:rsid w:val="00204570"/>
    <w:rsid w:val="00204869"/>
    <w:rsid w:val="00204E4A"/>
    <w:rsid w:val="00206077"/>
    <w:rsid w:val="0020658F"/>
    <w:rsid w:val="002079DD"/>
    <w:rsid w:val="00210638"/>
    <w:rsid w:val="00213EB4"/>
    <w:rsid w:val="00214CE5"/>
    <w:rsid w:val="00214F02"/>
    <w:rsid w:val="00215A7A"/>
    <w:rsid w:val="00216584"/>
    <w:rsid w:val="00220582"/>
    <w:rsid w:val="00221C00"/>
    <w:rsid w:val="00222D9E"/>
    <w:rsid w:val="002244F9"/>
    <w:rsid w:val="00227338"/>
    <w:rsid w:val="00230203"/>
    <w:rsid w:val="0023128C"/>
    <w:rsid w:val="002332A8"/>
    <w:rsid w:val="00233486"/>
    <w:rsid w:val="00234154"/>
    <w:rsid w:val="00235FA4"/>
    <w:rsid w:val="0023667C"/>
    <w:rsid w:val="00237C25"/>
    <w:rsid w:val="00237E0F"/>
    <w:rsid w:val="00240678"/>
    <w:rsid w:val="00240949"/>
    <w:rsid w:val="00243C1B"/>
    <w:rsid w:val="002478CF"/>
    <w:rsid w:val="00247D2A"/>
    <w:rsid w:val="00247ED9"/>
    <w:rsid w:val="002506E3"/>
    <w:rsid w:val="002517D4"/>
    <w:rsid w:val="00251AA7"/>
    <w:rsid w:val="00251CF4"/>
    <w:rsid w:val="00252EA4"/>
    <w:rsid w:val="00254940"/>
    <w:rsid w:val="00255E68"/>
    <w:rsid w:val="00260090"/>
    <w:rsid w:val="002609D9"/>
    <w:rsid w:val="00260D83"/>
    <w:rsid w:val="00263309"/>
    <w:rsid w:val="0026529D"/>
    <w:rsid w:val="0027158F"/>
    <w:rsid w:val="00272356"/>
    <w:rsid w:val="002730EA"/>
    <w:rsid w:val="00274639"/>
    <w:rsid w:val="002749B1"/>
    <w:rsid w:val="0027557C"/>
    <w:rsid w:val="002764A5"/>
    <w:rsid w:val="00276510"/>
    <w:rsid w:val="002770F2"/>
    <w:rsid w:val="002773A2"/>
    <w:rsid w:val="002777C4"/>
    <w:rsid w:val="00277BC0"/>
    <w:rsid w:val="00280060"/>
    <w:rsid w:val="00280529"/>
    <w:rsid w:val="00280CFB"/>
    <w:rsid w:val="0028138F"/>
    <w:rsid w:val="002840D8"/>
    <w:rsid w:val="002841B7"/>
    <w:rsid w:val="002845B1"/>
    <w:rsid w:val="00284BBE"/>
    <w:rsid w:val="00285A1F"/>
    <w:rsid w:val="002863F3"/>
    <w:rsid w:val="00287E32"/>
    <w:rsid w:val="00290F35"/>
    <w:rsid w:val="002912BF"/>
    <w:rsid w:val="0029226B"/>
    <w:rsid w:val="00293E65"/>
    <w:rsid w:val="002946C3"/>
    <w:rsid w:val="00294CE3"/>
    <w:rsid w:val="00295AF5"/>
    <w:rsid w:val="00297D94"/>
    <w:rsid w:val="002A09A4"/>
    <w:rsid w:val="002A16A1"/>
    <w:rsid w:val="002A1902"/>
    <w:rsid w:val="002A1C26"/>
    <w:rsid w:val="002A2A65"/>
    <w:rsid w:val="002A2A95"/>
    <w:rsid w:val="002A30D1"/>
    <w:rsid w:val="002A3265"/>
    <w:rsid w:val="002A3555"/>
    <w:rsid w:val="002A55A2"/>
    <w:rsid w:val="002A75E5"/>
    <w:rsid w:val="002A795E"/>
    <w:rsid w:val="002B0297"/>
    <w:rsid w:val="002B30AC"/>
    <w:rsid w:val="002B3B8B"/>
    <w:rsid w:val="002B4D9D"/>
    <w:rsid w:val="002B5C4A"/>
    <w:rsid w:val="002B642D"/>
    <w:rsid w:val="002B6630"/>
    <w:rsid w:val="002C0161"/>
    <w:rsid w:val="002C093B"/>
    <w:rsid w:val="002C12AE"/>
    <w:rsid w:val="002C1458"/>
    <w:rsid w:val="002C20B0"/>
    <w:rsid w:val="002C27A9"/>
    <w:rsid w:val="002C4714"/>
    <w:rsid w:val="002C58F5"/>
    <w:rsid w:val="002C6229"/>
    <w:rsid w:val="002C7635"/>
    <w:rsid w:val="002D0A6C"/>
    <w:rsid w:val="002D1B99"/>
    <w:rsid w:val="002D1BF0"/>
    <w:rsid w:val="002D2D03"/>
    <w:rsid w:val="002D376D"/>
    <w:rsid w:val="002D3A8C"/>
    <w:rsid w:val="002D580E"/>
    <w:rsid w:val="002D7CCD"/>
    <w:rsid w:val="002E108A"/>
    <w:rsid w:val="002E299A"/>
    <w:rsid w:val="002E321A"/>
    <w:rsid w:val="002E3729"/>
    <w:rsid w:val="002E44FA"/>
    <w:rsid w:val="002E4908"/>
    <w:rsid w:val="002E59B2"/>
    <w:rsid w:val="002E5C21"/>
    <w:rsid w:val="002E5DFF"/>
    <w:rsid w:val="002E6EDB"/>
    <w:rsid w:val="002F0DC9"/>
    <w:rsid w:val="002F1298"/>
    <w:rsid w:val="002F15FC"/>
    <w:rsid w:val="002F323B"/>
    <w:rsid w:val="002F32CC"/>
    <w:rsid w:val="002F3372"/>
    <w:rsid w:val="002F3AD2"/>
    <w:rsid w:val="002F439C"/>
    <w:rsid w:val="002F52F6"/>
    <w:rsid w:val="002F5377"/>
    <w:rsid w:val="002F627A"/>
    <w:rsid w:val="002F70EF"/>
    <w:rsid w:val="002F753D"/>
    <w:rsid w:val="00301352"/>
    <w:rsid w:val="00301492"/>
    <w:rsid w:val="00302040"/>
    <w:rsid w:val="0030257E"/>
    <w:rsid w:val="00302AF1"/>
    <w:rsid w:val="00305A74"/>
    <w:rsid w:val="0030616E"/>
    <w:rsid w:val="0030675C"/>
    <w:rsid w:val="00307C8A"/>
    <w:rsid w:val="0031081D"/>
    <w:rsid w:val="0031099C"/>
    <w:rsid w:val="003118E8"/>
    <w:rsid w:val="00311A0B"/>
    <w:rsid w:val="0031517A"/>
    <w:rsid w:val="003152FF"/>
    <w:rsid w:val="00315485"/>
    <w:rsid w:val="0031593A"/>
    <w:rsid w:val="003163A4"/>
    <w:rsid w:val="00316AB1"/>
    <w:rsid w:val="00320328"/>
    <w:rsid w:val="00320A24"/>
    <w:rsid w:val="00323012"/>
    <w:rsid w:val="0032424B"/>
    <w:rsid w:val="003245AA"/>
    <w:rsid w:val="003249D5"/>
    <w:rsid w:val="00324CBA"/>
    <w:rsid w:val="00325462"/>
    <w:rsid w:val="00325B65"/>
    <w:rsid w:val="0032654A"/>
    <w:rsid w:val="003269C2"/>
    <w:rsid w:val="0032708F"/>
    <w:rsid w:val="00327D07"/>
    <w:rsid w:val="00327DA4"/>
    <w:rsid w:val="00330113"/>
    <w:rsid w:val="003316F1"/>
    <w:rsid w:val="003322A4"/>
    <w:rsid w:val="003334C9"/>
    <w:rsid w:val="0033396A"/>
    <w:rsid w:val="00336C79"/>
    <w:rsid w:val="00337548"/>
    <w:rsid w:val="00337964"/>
    <w:rsid w:val="00337D88"/>
    <w:rsid w:val="00340104"/>
    <w:rsid w:val="003403A7"/>
    <w:rsid w:val="00340F2F"/>
    <w:rsid w:val="00343BB9"/>
    <w:rsid w:val="0034420E"/>
    <w:rsid w:val="003444BE"/>
    <w:rsid w:val="003452DC"/>
    <w:rsid w:val="003468E6"/>
    <w:rsid w:val="00350F30"/>
    <w:rsid w:val="0035254A"/>
    <w:rsid w:val="00354D3C"/>
    <w:rsid w:val="00355191"/>
    <w:rsid w:val="00355A66"/>
    <w:rsid w:val="0035745F"/>
    <w:rsid w:val="003576E1"/>
    <w:rsid w:val="003578DC"/>
    <w:rsid w:val="00360D3A"/>
    <w:rsid w:val="00362BDA"/>
    <w:rsid w:val="00362CA1"/>
    <w:rsid w:val="003662CD"/>
    <w:rsid w:val="00367691"/>
    <w:rsid w:val="0036775F"/>
    <w:rsid w:val="00371920"/>
    <w:rsid w:val="00374AD8"/>
    <w:rsid w:val="0037701A"/>
    <w:rsid w:val="00380BD8"/>
    <w:rsid w:val="00380D2B"/>
    <w:rsid w:val="00381246"/>
    <w:rsid w:val="0038164A"/>
    <w:rsid w:val="00381757"/>
    <w:rsid w:val="003821F3"/>
    <w:rsid w:val="003822E1"/>
    <w:rsid w:val="0038399B"/>
    <w:rsid w:val="00383BF9"/>
    <w:rsid w:val="00384ED2"/>
    <w:rsid w:val="0038514C"/>
    <w:rsid w:val="003861BB"/>
    <w:rsid w:val="00386EA6"/>
    <w:rsid w:val="00387B37"/>
    <w:rsid w:val="00387B7D"/>
    <w:rsid w:val="003902AA"/>
    <w:rsid w:val="00390AFB"/>
    <w:rsid w:val="00391666"/>
    <w:rsid w:val="00391F7F"/>
    <w:rsid w:val="003931BF"/>
    <w:rsid w:val="0039339D"/>
    <w:rsid w:val="00393557"/>
    <w:rsid w:val="0039371D"/>
    <w:rsid w:val="00395A92"/>
    <w:rsid w:val="00395C19"/>
    <w:rsid w:val="003A3AEC"/>
    <w:rsid w:val="003A3CBC"/>
    <w:rsid w:val="003A422C"/>
    <w:rsid w:val="003A538A"/>
    <w:rsid w:val="003A68BA"/>
    <w:rsid w:val="003A6FAD"/>
    <w:rsid w:val="003B04EA"/>
    <w:rsid w:val="003B05E2"/>
    <w:rsid w:val="003B0807"/>
    <w:rsid w:val="003B12E3"/>
    <w:rsid w:val="003B462D"/>
    <w:rsid w:val="003C0683"/>
    <w:rsid w:val="003C0958"/>
    <w:rsid w:val="003C0982"/>
    <w:rsid w:val="003C0A39"/>
    <w:rsid w:val="003C13C8"/>
    <w:rsid w:val="003C1AFD"/>
    <w:rsid w:val="003C440C"/>
    <w:rsid w:val="003C4DA1"/>
    <w:rsid w:val="003C6E65"/>
    <w:rsid w:val="003C7239"/>
    <w:rsid w:val="003C728E"/>
    <w:rsid w:val="003C748B"/>
    <w:rsid w:val="003C7554"/>
    <w:rsid w:val="003C7796"/>
    <w:rsid w:val="003C7D80"/>
    <w:rsid w:val="003C7FA1"/>
    <w:rsid w:val="003D10DB"/>
    <w:rsid w:val="003D3282"/>
    <w:rsid w:val="003D4A80"/>
    <w:rsid w:val="003D5F82"/>
    <w:rsid w:val="003D6078"/>
    <w:rsid w:val="003D67F0"/>
    <w:rsid w:val="003D6C87"/>
    <w:rsid w:val="003D7CF6"/>
    <w:rsid w:val="003E0E27"/>
    <w:rsid w:val="003E2928"/>
    <w:rsid w:val="003E317F"/>
    <w:rsid w:val="003E3604"/>
    <w:rsid w:val="003E65C7"/>
    <w:rsid w:val="003F015A"/>
    <w:rsid w:val="003F0E70"/>
    <w:rsid w:val="003F16CE"/>
    <w:rsid w:val="003F3B8C"/>
    <w:rsid w:val="003F46C2"/>
    <w:rsid w:val="003F49DF"/>
    <w:rsid w:val="003F4B37"/>
    <w:rsid w:val="003F4B96"/>
    <w:rsid w:val="003F5697"/>
    <w:rsid w:val="003F59BD"/>
    <w:rsid w:val="003F6167"/>
    <w:rsid w:val="003F7209"/>
    <w:rsid w:val="00400813"/>
    <w:rsid w:val="0040204F"/>
    <w:rsid w:val="004026AB"/>
    <w:rsid w:val="00402DB9"/>
    <w:rsid w:val="00403CFA"/>
    <w:rsid w:val="00405857"/>
    <w:rsid w:val="004069DD"/>
    <w:rsid w:val="00406AD0"/>
    <w:rsid w:val="00410D16"/>
    <w:rsid w:val="004118C4"/>
    <w:rsid w:val="00411D70"/>
    <w:rsid w:val="0041240D"/>
    <w:rsid w:val="00413FC1"/>
    <w:rsid w:val="004143FD"/>
    <w:rsid w:val="004148A7"/>
    <w:rsid w:val="00414ADF"/>
    <w:rsid w:val="004161F1"/>
    <w:rsid w:val="004174DE"/>
    <w:rsid w:val="00420D63"/>
    <w:rsid w:val="004213F4"/>
    <w:rsid w:val="00421523"/>
    <w:rsid w:val="00421CC3"/>
    <w:rsid w:val="00423640"/>
    <w:rsid w:val="00424131"/>
    <w:rsid w:val="00424B7C"/>
    <w:rsid w:val="00425874"/>
    <w:rsid w:val="00425F04"/>
    <w:rsid w:val="004264DE"/>
    <w:rsid w:val="00426A8F"/>
    <w:rsid w:val="0042794D"/>
    <w:rsid w:val="00430735"/>
    <w:rsid w:val="00430898"/>
    <w:rsid w:val="004315B8"/>
    <w:rsid w:val="0043568E"/>
    <w:rsid w:val="00436552"/>
    <w:rsid w:val="00436F5D"/>
    <w:rsid w:val="0043712E"/>
    <w:rsid w:val="00437FC2"/>
    <w:rsid w:val="00441911"/>
    <w:rsid w:val="00441F9A"/>
    <w:rsid w:val="004424B2"/>
    <w:rsid w:val="00444004"/>
    <w:rsid w:val="00445BE0"/>
    <w:rsid w:val="004479C0"/>
    <w:rsid w:val="00447D89"/>
    <w:rsid w:val="0045072C"/>
    <w:rsid w:val="00454B99"/>
    <w:rsid w:val="004555A6"/>
    <w:rsid w:val="0045596D"/>
    <w:rsid w:val="00455EE6"/>
    <w:rsid w:val="00456A09"/>
    <w:rsid w:val="00456E28"/>
    <w:rsid w:val="004605BE"/>
    <w:rsid w:val="00462145"/>
    <w:rsid w:val="00462C22"/>
    <w:rsid w:val="0046469D"/>
    <w:rsid w:val="004652AE"/>
    <w:rsid w:val="004655D2"/>
    <w:rsid w:val="00465F43"/>
    <w:rsid w:val="00466358"/>
    <w:rsid w:val="004707E3"/>
    <w:rsid w:val="004720D1"/>
    <w:rsid w:val="0047229C"/>
    <w:rsid w:val="0047326C"/>
    <w:rsid w:val="00473DA5"/>
    <w:rsid w:val="00473EB3"/>
    <w:rsid w:val="004745F6"/>
    <w:rsid w:val="00475ADD"/>
    <w:rsid w:val="00475F9D"/>
    <w:rsid w:val="004761F0"/>
    <w:rsid w:val="004870BE"/>
    <w:rsid w:val="004901F3"/>
    <w:rsid w:val="004908FC"/>
    <w:rsid w:val="00491E3B"/>
    <w:rsid w:val="00494D03"/>
    <w:rsid w:val="00494DDD"/>
    <w:rsid w:val="00495E77"/>
    <w:rsid w:val="00496301"/>
    <w:rsid w:val="004A0780"/>
    <w:rsid w:val="004A08AF"/>
    <w:rsid w:val="004A0CC7"/>
    <w:rsid w:val="004A1DE0"/>
    <w:rsid w:val="004A36BE"/>
    <w:rsid w:val="004A527A"/>
    <w:rsid w:val="004A6FF3"/>
    <w:rsid w:val="004B00ED"/>
    <w:rsid w:val="004B1747"/>
    <w:rsid w:val="004B3535"/>
    <w:rsid w:val="004B4D75"/>
    <w:rsid w:val="004B5374"/>
    <w:rsid w:val="004B5C7B"/>
    <w:rsid w:val="004C06F3"/>
    <w:rsid w:val="004C1BA0"/>
    <w:rsid w:val="004C20A9"/>
    <w:rsid w:val="004C47E5"/>
    <w:rsid w:val="004C4BBD"/>
    <w:rsid w:val="004C4BF4"/>
    <w:rsid w:val="004C5D81"/>
    <w:rsid w:val="004C600E"/>
    <w:rsid w:val="004C666A"/>
    <w:rsid w:val="004C6E0E"/>
    <w:rsid w:val="004C7CC0"/>
    <w:rsid w:val="004D003D"/>
    <w:rsid w:val="004D12A5"/>
    <w:rsid w:val="004D3151"/>
    <w:rsid w:val="004D4361"/>
    <w:rsid w:val="004D4BEE"/>
    <w:rsid w:val="004D5799"/>
    <w:rsid w:val="004D75FD"/>
    <w:rsid w:val="004D7EF6"/>
    <w:rsid w:val="004E0D14"/>
    <w:rsid w:val="004E1A3B"/>
    <w:rsid w:val="004E1B0D"/>
    <w:rsid w:val="004E1EB4"/>
    <w:rsid w:val="004E2EC0"/>
    <w:rsid w:val="004E35E3"/>
    <w:rsid w:val="004E3FC7"/>
    <w:rsid w:val="004E402D"/>
    <w:rsid w:val="004E4450"/>
    <w:rsid w:val="004E4D78"/>
    <w:rsid w:val="004E5162"/>
    <w:rsid w:val="004E5E2C"/>
    <w:rsid w:val="004E6371"/>
    <w:rsid w:val="004E7721"/>
    <w:rsid w:val="004F506B"/>
    <w:rsid w:val="004F5978"/>
    <w:rsid w:val="004F5ED0"/>
    <w:rsid w:val="004F6965"/>
    <w:rsid w:val="004F757B"/>
    <w:rsid w:val="004F7BD6"/>
    <w:rsid w:val="005034B9"/>
    <w:rsid w:val="00503A5D"/>
    <w:rsid w:val="005048B0"/>
    <w:rsid w:val="005049B3"/>
    <w:rsid w:val="005049EB"/>
    <w:rsid w:val="00504FB8"/>
    <w:rsid w:val="0050669F"/>
    <w:rsid w:val="00506904"/>
    <w:rsid w:val="005106E7"/>
    <w:rsid w:val="0051088D"/>
    <w:rsid w:val="005120B6"/>
    <w:rsid w:val="0051286D"/>
    <w:rsid w:val="00512B2C"/>
    <w:rsid w:val="00514121"/>
    <w:rsid w:val="005149E9"/>
    <w:rsid w:val="00514C12"/>
    <w:rsid w:val="005154B3"/>
    <w:rsid w:val="00520CB8"/>
    <w:rsid w:val="0052105D"/>
    <w:rsid w:val="005237F0"/>
    <w:rsid w:val="005241A9"/>
    <w:rsid w:val="00524638"/>
    <w:rsid w:val="00524ECC"/>
    <w:rsid w:val="00525486"/>
    <w:rsid w:val="00527F9F"/>
    <w:rsid w:val="00531092"/>
    <w:rsid w:val="00531EB4"/>
    <w:rsid w:val="005325CA"/>
    <w:rsid w:val="00533BC0"/>
    <w:rsid w:val="0053438D"/>
    <w:rsid w:val="0053482F"/>
    <w:rsid w:val="0053580C"/>
    <w:rsid w:val="0053607E"/>
    <w:rsid w:val="005371AA"/>
    <w:rsid w:val="0054144D"/>
    <w:rsid w:val="00542113"/>
    <w:rsid w:val="00543088"/>
    <w:rsid w:val="00544351"/>
    <w:rsid w:val="00544DCE"/>
    <w:rsid w:val="005468C2"/>
    <w:rsid w:val="005479B5"/>
    <w:rsid w:val="005501C6"/>
    <w:rsid w:val="00550C17"/>
    <w:rsid w:val="00553B5E"/>
    <w:rsid w:val="005542D6"/>
    <w:rsid w:val="005554E9"/>
    <w:rsid w:val="00555BB0"/>
    <w:rsid w:val="0055705F"/>
    <w:rsid w:val="00557CE5"/>
    <w:rsid w:val="00560717"/>
    <w:rsid w:val="00560AEB"/>
    <w:rsid w:val="00563EA9"/>
    <w:rsid w:val="00565B90"/>
    <w:rsid w:val="0056719A"/>
    <w:rsid w:val="0056793E"/>
    <w:rsid w:val="0057190E"/>
    <w:rsid w:val="00571C2A"/>
    <w:rsid w:val="00571C59"/>
    <w:rsid w:val="0057200C"/>
    <w:rsid w:val="00572175"/>
    <w:rsid w:val="00572D5D"/>
    <w:rsid w:val="00572FEA"/>
    <w:rsid w:val="00573932"/>
    <w:rsid w:val="00573D5A"/>
    <w:rsid w:val="00574CB1"/>
    <w:rsid w:val="0057503D"/>
    <w:rsid w:val="005751F2"/>
    <w:rsid w:val="0057574B"/>
    <w:rsid w:val="005769C0"/>
    <w:rsid w:val="005775F7"/>
    <w:rsid w:val="0057767B"/>
    <w:rsid w:val="00577A77"/>
    <w:rsid w:val="00577C7B"/>
    <w:rsid w:val="005812D8"/>
    <w:rsid w:val="005823C8"/>
    <w:rsid w:val="00582AB2"/>
    <w:rsid w:val="0058306E"/>
    <w:rsid w:val="00583479"/>
    <w:rsid w:val="00583E02"/>
    <w:rsid w:val="0058498E"/>
    <w:rsid w:val="00586CB8"/>
    <w:rsid w:val="00591893"/>
    <w:rsid w:val="00593F59"/>
    <w:rsid w:val="005941DD"/>
    <w:rsid w:val="005A09DB"/>
    <w:rsid w:val="005A0E57"/>
    <w:rsid w:val="005A1A19"/>
    <w:rsid w:val="005A2B55"/>
    <w:rsid w:val="005A353D"/>
    <w:rsid w:val="005A433C"/>
    <w:rsid w:val="005A43B5"/>
    <w:rsid w:val="005A5A9B"/>
    <w:rsid w:val="005A5F47"/>
    <w:rsid w:val="005A6AED"/>
    <w:rsid w:val="005A6BF7"/>
    <w:rsid w:val="005A70D2"/>
    <w:rsid w:val="005A725B"/>
    <w:rsid w:val="005B090C"/>
    <w:rsid w:val="005B12C6"/>
    <w:rsid w:val="005B25C1"/>
    <w:rsid w:val="005B26FE"/>
    <w:rsid w:val="005B3718"/>
    <w:rsid w:val="005B372B"/>
    <w:rsid w:val="005B6308"/>
    <w:rsid w:val="005B6893"/>
    <w:rsid w:val="005B7FC6"/>
    <w:rsid w:val="005C0FBE"/>
    <w:rsid w:val="005C2C87"/>
    <w:rsid w:val="005C6975"/>
    <w:rsid w:val="005C6987"/>
    <w:rsid w:val="005C6F3F"/>
    <w:rsid w:val="005C6F6A"/>
    <w:rsid w:val="005C70FE"/>
    <w:rsid w:val="005D1455"/>
    <w:rsid w:val="005D1831"/>
    <w:rsid w:val="005D2759"/>
    <w:rsid w:val="005D2EA6"/>
    <w:rsid w:val="005D328A"/>
    <w:rsid w:val="005D389C"/>
    <w:rsid w:val="005D397F"/>
    <w:rsid w:val="005D447D"/>
    <w:rsid w:val="005D4F62"/>
    <w:rsid w:val="005D653F"/>
    <w:rsid w:val="005D782B"/>
    <w:rsid w:val="005D7A03"/>
    <w:rsid w:val="005D7AF7"/>
    <w:rsid w:val="005E02DA"/>
    <w:rsid w:val="005E0F7C"/>
    <w:rsid w:val="005E193B"/>
    <w:rsid w:val="005E2186"/>
    <w:rsid w:val="005E2D69"/>
    <w:rsid w:val="005E4DCB"/>
    <w:rsid w:val="005E5616"/>
    <w:rsid w:val="005E6287"/>
    <w:rsid w:val="005E7B28"/>
    <w:rsid w:val="005F106A"/>
    <w:rsid w:val="005F1380"/>
    <w:rsid w:val="005F336D"/>
    <w:rsid w:val="005F36E8"/>
    <w:rsid w:val="005F3A3D"/>
    <w:rsid w:val="005F426D"/>
    <w:rsid w:val="005F5B21"/>
    <w:rsid w:val="005F6719"/>
    <w:rsid w:val="005F7937"/>
    <w:rsid w:val="005F7C45"/>
    <w:rsid w:val="00600183"/>
    <w:rsid w:val="006005D2"/>
    <w:rsid w:val="00600E14"/>
    <w:rsid w:val="00601234"/>
    <w:rsid w:val="006018CE"/>
    <w:rsid w:val="00602912"/>
    <w:rsid w:val="006035C7"/>
    <w:rsid w:val="00603914"/>
    <w:rsid w:val="0060562D"/>
    <w:rsid w:val="00605814"/>
    <w:rsid w:val="006064EF"/>
    <w:rsid w:val="00607441"/>
    <w:rsid w:val="0060783F"/>
    <w:rsid w:val="0061090C"/>
    <w:rsid w:val="00612C05"/>
    <w:rsid w:val="0061390D"/>
    <w:rsid w:val="006165B8"/>
    <w:rsid w:val="00616B5C"/>
    <w:rsid w:val="006175F9"/>
    <w:rsid w:val="00617E30"/>
    <w:rsid w:val="00620DFE"/>
    <w:rsid w:val="0062219C"/>
    <w:rsid w:val="00623172"/>
    <w:rsid w:val="00624F48"/>
    <w:rsid w:val="006253C7"/>
    <w:rsid w:val="00626B17"/>
    <w:rsid w:val="00627BF8"/>
    <w:rsid w:val="00630605"/>
    <w:rsid w:val="00630C38"/>
    <w:rsid w:val="0063119A"/>
    <w:rsid w:val="00632990"/>
    <w:rsid w:val="0063363E"/>
    <w:rsid w:val="00633F9F"/>
    <w:rsid w:val="00634853"/>
    <w:rsid w:val="00634CA8"/>
    <w:rsid w:val="00636D47"/>
    <w:rsid w:val="006410EB"/>
    <w:rsid w:val="006417E6"/>
    <w:rsid w:val="00641930"/>
    <w:rsid w:val="00641C31"/>
    <w:rsid w:val="0064200E"/>
    <w:rsid w:val="0064508D"/>
    <w:rsid w:val="0064546E"/>
    <w:rsid w:val="00646701"/>
    <w:rsid w:val="0064716A"/>
    <w:rsid w:val="00647E8C"/>
    <w:rsid w:val="006508BA"/>
    <w:rsid w:val="00650E8A"/>
    <w:rsid w:val="00651455"/>
    <w:rsid w:val="006516F0"/>
    <w:rsid w:val="0065173C"/>
    <w:rsid w:val="00655ADD"/>
    <w:rsid w:val="00655BEC"/>
    <w:rsid w:val="00655CE0"/>
    <w:rsid w:val="006567D3"/>
    <w:rsid w:val="00657FCF"/>
    <w:rsid w:val="00661296"/>
    <w:rsid w:val="00662A89"/>
    <w:rsid w:val="00662F8F"/>
    <w:rsid w:val="006641E4"/>
    <w:rsid w:val="00664D1A"/>
    <w:rsid w:val="00667288"/>
    <w:rsid w:val="006672FE"/>
    <w:rsid w:val="0066764A"/>
    <w:rsid w:val="006676BA"/>
    <w:rsid w:val="00667881"/>
    <w:rsid w:val="00667DAD"/>
    <w:rsid w:val="0068170F"/>
    <w:rsid w:val="00681ADE"/>
    <w:rsid w:val="00683A3C"/>
    <w:rsid w:val="0068404D"/>
    <w:rsid w:val="00684C14"/>
    <w:rsid w:val="00685E17"/>
    <w:rsid w:val="00686721"/>
    <w:rsid w:val="006869C4"/>
    <w:rsid w:val="00686D7E"/>
    <w:rsid w:val="006870FD"/>
    <w:rsid w:val="0068753F"/>
    <w:rsid w:val="006917CE"/>
    <w:rsid w:val="00692394"/>
    <w:rsid w:val="00694365"/>
    <w:rsid w:val="00695334"/>
    <w:rsid w:val="006A5755"/>
    <w:rsid w:val="006A65ED"/>
    <w:rsid w:val="006A6E2B"/>
    <w:rsid w:val="006A7577"/>
    <w:rsid w:val="006A7890"/>
    <w:rsid w:val="006A7F78"/>
    <w:rsid w:val="006B09B0"/>
    <w:rsid w:val="006B126A"/>
    <w:rsid w:val="006B28DB"/>
    <w:rsid w:val="006B3927"/>
    <w:rsid w:val="006B58D4"/>
    <w:rsid w:val="006B6806"/>
    <w:rsid w:val="006B6C1D"/>
    <w:rsid w:val="006B6F9F"/>
    <w:rsid w:val="006B789C"/>
    <w:rsid w:val="006B7C42"/>
    <w:rsid w:val="006C0339"/>
    <w:rsid w:val="006C0683"/>
    <w:rsid w:val="006C0983"/>
    <w:rsid w:val="006C2C7F"/>
    <w:rsid w:val="006C3064"/>
    <w:rsid w:val="006C32B4"/>
    <w:rsid w:val="006C3D3E"/>
    <w:rsid w:val="006C6C96"/>
    <w:rsid w:val="006D0D24"/>
    <w:rsid w:val="006D14BC"/>
    <w:rsid w:val="006D150C"/>
    <w:rsid w:val="006D281E"/>
    <w:rsid w:val="006D3817"/>
    <w:rsid w:val="006D381D"/>
    <w:rsid w:val="006D52C8"/>
    <w:rsid w:val="006D7133"/>
    <w:rsid w:val="006E0A99"/>
    <w:rsid w:val="006E0BAE"/>
    <w:rsid w:val="006E5E00"/>
    <w:rsid w:val="006F0948"/>
    <w:rsid w:val="006F2E85"/>
    <w:rsid w:val="006F496B"/>
    <w:rsid w:val="006F4A34"/>
    <w:rsid w:val="006F4E02"/>
    <w:rsid w:val="006F4E29"/>
    <w:rsid w:val="006F6396"/>
    <w:rsid w:val="006F70C5"/>
    <w:rsid w:val="006F7B3A"/>
    <w:rsid w:val="006F7F48"/>
    <w:rsid w:val="007002B7"/>
    <w:rsid w:val="007008B9"/>
    <w:rsid w:val="00700E8F"/>
    <w:rsid w:val="00701F19"/>
    <w:rsid w:val="0070306B"/>
    <w:rsid w:val="00705097"/>
    <w:rsid w:val="00705446"/>
    <w:rsid w:val="007060F6"/>
    <w:rsid w:val="00706FFB"/>
    <w:rsid w:val="00707C5B"/>
    <w:rsid w:val="00710312"/>
    <w:rsid w:val="007114D9"/>
    <w:rsid w:val="0071326F"/>
    <w:rsid w:val="00717120"/>
    <w:rsid w:val="00720E3C"/>
    <w:rsid w:val="00721B02"/>
    <w:rsid w:val="0072281C"/>
    <w:rsid w:val="00722F93"/>
    <w:rsid w:val="0072325B"/>
    <w:rsid w:val="0072366D"/>
    <w:rsid w:val="00724EA2"/>
    <w:rsid w:val="00727F53"/>
    <w:rsid w:val="00731438"/>
    <w:rsid w:val="00732E46"/>
    <w:rsid w:val="007331BA"/>
    <w:rsid w:val="0073346C"/>
    <w:rsid w:val="0073471A"/>
    <w:rsid w:val="00734D51"/>
    <w:rsid w:val="00735C7F"/>
    <w:rsid w:val="007364D3"/>
    <w:rsid w:val="007368D6"/>
    <w:rsid w:val="00740339"/>
    <w:rsid w:val="007422D3"/>
    <w:rsid w:val="007434BF"/>
    <w:rsid w:val="0074447B"/>
    <w:rsid w:val="007449C8"/>
    <w:rsid w:val="00745929"/>
    <w:rsid w:val="00745F67"/>
    <w:rsid w:val="0074642A"/>
    <w:rsid w:val="00746666"/>
    <w:rsid w:val="00746804"/>
    <w:rsid w:val="00753409"/>
    <w:rsid w:val="0075372D"/>
    <w:rsid w:val="00753EA2"/>
    <w:rsid w:val="00754565"/>
    <w:rsid w:val="007549B6"/>
    <w:rsid w:val="00755BCC"/>
    <w:rsid w:val="00755EDC"/>
    <w:rsid w:val="00757661"/>
    <w:rsid w:val="00764A5E"/>
    <w:rsid w:val="0076502B"/>
    <w:rsid w:val="00766019"/>
    <w:rsid w:val="0076683E"/>
    <w:rsid w:val="007668A7"/>
    <w:rsid w:val="00767B0E"/>
    <w:rsid w:val="00770863"/>
    <w:rsid w:val="00771B93"/>
    <w:rsid w:val="00772CF9"/>
    <w:rsid w:val="00772FA3"/>
    <w:rsid w:val="00773FA2"/>
    <w:rsid w:val="007759CD"/>
    <w:rsid w:val="007809C9"/>
    <w:rsid w:val="00780A97"/>
    <w:rsid w:val="00782930"/>
    <w:rsid w:val="007849E7"/>
    <w:rsid w:val="00784E58"/>
    <w:rsid w:val="0078598C"/>
    <w:rsid w:val="00785AD7"/>
    <w:rsid w:val="00786642"/>
    <w:rsid w:val="0078741F"/>
    <w:rsid w:val="00787D58"/>
    <w:rsid w:val="00791E4D"/>
    <w:rsid w:val="00792062"/>
    <w:rsid w:val="0079307E"/>
    <w:rsid w:val="00794C9F"/>
    <w:rsid w:val="0079513F"/>
    <w:rsid w:val="00795224"/>
    <w:rsid w:val="00795D16"/>
    <w:rsid w:val="00797149"/>
    <w:rsid w:val="007A062A"/>
    <w:rsid w:val="007A0848"/>
    <w:rsid w:val="007A28F0"/>
    <w:rsid w:val="007A4CE7"/>
    <w:rsid w:val="007A5007"/>
    <w:rsid w:val="007A6966"/>
    <w:rsid w:val="007A72C6"/>
    <w:rsid w:val="007B133E"/>
    <w:rsid w:val="007B1997"/>
    <w:rsid w:val="007B2326"/>
    <w:rsid w:val="007B2C48"/>
    <w:rsid w:val="007B31E9"/>
    <w:rsid w:val="007B5599"/>
    <w:rsid w:val="007B6DEA"/>
    <w:rsid w:val="007B746A"/>
    <w:rsid w:val="007C0CDC"/>
    <w:rsid w:val="007C11C2"/>
    <w:rsid w:val="007C36A1"/>
    <w:rsid w:val="007C4747"/>
    <w:rsid w:val="007C6131"/>
    <w:rsid w:val="007C651A"/>
    <w:rsid w:val="007C66A3"/>
    <w:rsid w:val="007C670A"/>
    <w:rsid w:val="007C7AC9"/>
    <w:rsid w:val="007C7C8C"/>
    <w:rsid w:val="007D06DC"/>
    <w:rsid w:val="007D06E0"/>
    <w:rsid w:val="007D0ABE"/>
    <w:rsid w:val="007D153E"/>
    <w:rsid w:val="007D1757"/>
    <w:rsid w:val="007D187B"/>
    <w:rsid w:val="007D19B9"/>
    <w:rsid w:val="007D19F8"/>
    <w:rsid w:val="007D1F7D"/>
    <w:rsid w:val="007D2303"/>
    <w:rsid w:val="007D390B"/>
    <w:rsid w:val="007D3DBD"/>
    <w:rsid w:val="007D5D4C"/>
    <w:rsid w:val="007E1931"/>
    <w:rsid w:val="007E1E7A"/>
    <w:rsid w:val="007E215A"/>
    <w:rsid w:val="007E2F74"/>
    <w:rsid w:val="007E3C13"/>
    <w:rsid w:val="007E41BA"/>
    <w:rsid w:val="007E635D"/>
    <w:rsid w:val="007F12F9"/>
    <w:rsid w:val="007F1836"/>
    <w:rsid w:val="007F223B"/>
    <w:rsid w:val="007F23DE"/>
    <w:rsid w:val="007F24C5"/>
    <w:rsid w:val="007F2985"/>
    <w:rsid w:val="007F4958"/>
    <w:rsid w:val="007F5FF9"/>
    <w:rsid w:val="007F7750"/>
    <w:rsid w:val="00800064"/>
    <w:rsid w:val="00801201"/>
    <w:rsid w:val="00802B61"/>
    <w:rsid w:val="008031FA"/>
    <w:rsid w:val="00806B23"/>
    <w:rsid w:val="00807D8D"/>
    <w:rsid w:val="008109B0"/>
    <w:rsid w:val="00810C31"/>
    <w:rsid w:val="00812DF4"/>
    <w:rsid w:val="00815F5E"/>
    <w:rsid w:val="00817F96"/>
    <w:rsid w:val="008214CA"/>
    <w:rsid w:val="00821585"/>
    <w:rsid w:val="00822734"/>
    <w:rsid w:val="00822E1F"/>
    <w:rsid w:val="0082505E"/>
    <w:rsid w:val="00825127"/>
    <w:rsid w:val="00825B20"/>
    <w:rsid w:val="00830186"/>
    <w:rsid w:val="00830C6E"/>
    <w:rsid w:val="00831630"/>
    <w:rsid w:val="00831635"/>
    <w:rsid w:val="00831CF7"/>
    <w:rsid w:val="00834DE8"/>
    <w:rsid w:val="0083609A"/>
    <w:rsid w:val="00842078"/>
    <w:rsid w:val="008427AD"/>
    <w:rsid w:val="00842881"/>
    <w:rsid w:val="00844874"/>
    <w:rsid w:val="00844CB9"/>
    <w:rsid w:val="0084507D"/>
    <w:rsid w:val="00846D2C"/>
    <w:rsid w:val="00847EA5"/>
    <w:rsid w:val="00847F96"/>
    <w:rsid w:val="00850133"/>
    <w:rsid w:val="008507AE"/>
    <w:rsid w:val="008515F8"/>
    <w:rsid w:val="008524EB"/>
    <w:rsid w:val="008540B6"/>
    <w:rsid w:val="0085736A"/>
    <w:rsid w:val="008576C7"/>
    <w:rsid w:val="00861965"/>
    <w:rsid w:val="00862004"/>
    <w:rsid w:val="0086265B"/>
    <w:rsid w:val="00863115"/>
    <w:rsid w:val="00863E7D"/>
    <w:rsid w:val="00866F33"/>
    <w:rsid w:val="00870896"/>
    <w:rsid w:val="00870983"/>
    <w:rsid w:val="00871026"/>
    <w:rsid w:val="0087129C"/>
    <w:rsid w:val="00872D9B"/>
    <w:rsid w:val="0087461D"/>
    <w:rsid w:val="00875C2C"/>
    <w:rsid w:val="00877392"/>
    <w:rsid w:val="0088000F"/>
    <w:rsid w:val="00880CE6"/>
    <w:rsid w:val="008814F9"/>
    <w:rsid w:val="008831B7"/>
    <w:rsid w:val="008847DC"/>
    <w:rsid w:val="00885AB4"/>
    <w:rsid w:val="008862C6"/>
    <w:rsid w:val="00887418"/>
    <w:rsid w:val="00887F27"/>
    <w:rsid w:val="0089053B"/>
    <w:rsid w:val="00891059"/>
    <w:rsid w:val="0089221D"/>
    <w:rsid w:val="0089464A"/>
    <w:rsid w:val="008955BA"/>
    <w:rsid w:val="008A1640"/>
    <w:rsid w:val="008A1D1E"/>
    <w:rsid w:val="008A36E3"/>
    <w:rsid w:val="008A47E5"/>
    <w:rsid w:val="008A47EC"/>
    <w:rsid w:val="008A4B48"/>
    <w:rsid w:val="008A6C6E"/>
    <w:rsid w:val="008A6FB5"/>
    <w:rsid w:val="008A6FD9"/>
    <w:rsid w:val="008A790D"/>
    <w:rsid w:val="008A79F0"/>
    <w:rsid w:val="008B0C43"/>
    <w:rsid w:val="008B1557"/>
    <w:rsid w:val="008B1A6E"/>
    <w:rsid w:val="008B1BA2"/>
    <w:rsid w:val="008B4E16"/>
    <w:rsid w:val="008B52CD"/>
    <w:rsid w:val="008B58A2"/>
    <w:rsid w:val="008C036B"/>
    <w:rsid w:val="008C0988"/>
    <w:rsid w:val="008C298F"/>
    <w:rsid w:val="008C3A47"/>
    <w:rsid w:val="008C4A96"/>
    <w:rsid w:val="008C54F3"/>
    <w:rsid w:val="008C5665"/>
    <w:rsid w:val="008C65F1"/>
    <w:rsid w:val="008C666B"/>
    <w:rsid w:val="008D1745"/>
    <w:rsid w:val="008D1AE7"/>
    <w:rsid w:val="008D28C9"/>
    <w:rsid w:val="008D2FEF"/>
    <w:rsid w:val="008D3412"/>
    <w:rsid w:val="008D380A"/>
    <w:rsid w:val="008D5B36"/>
    <w:rsid w:val="008D5BEA"/>
    <w:rsid w:val="008D70DA"/>
    <w:rsid w:val="008D7626"/>
    <w:rsid w:val="008E00EC"/>
    <w:rsid w:val="008E00F6"/>
    <w:rsid w:val="008E02FF"/>
    <w:rsid w:val="008E1C1F"/>
    <w:rsid w:val="008E2EDE"/>
    <w:rsid w:val="008E3136"/>
    <w:rsid w:val="008E34EE"/>
    <w:rsid w:val="008E37A2"/>
    <w:rsid w:val="008E49EF"/>
    <w:rsid w:val="008E5405"/>
    <w:rsid w:val="008E6291"/>
    <w:rsid w:val="008E638D"/>
    <w:rsid w:val="008F1878"/>
    <w:rsid w:val="008F1A93"/>
    <w:rsid w:val="008F2ADB"/>
    <w:rsid w:val="008F2F4C"/>
    <w:rsid w:val="008F3B8E"/>
    <w:rsid w:val="0090045B"/>
    <w:rsid w:val="00901DA6"/>
    <w:rsid w:val="00903404"/>
    <w:rsid w:val="00903FB0"/>
    <w:rsid w:val="00904116"/>
    <w:rsid w:val="0090517C"/>
    <w:rsid w:val="00905E5F"/>
    <w:rsid w:val="009060B7"/>
    <w:rsid w:val="009063EC"/>
    <w:rsid w:val="00906B8C"/>
    <w:rsid w:val="00911AF9"/>
    <w:rsid w:val="00911AFE"/>
    <w:rsid w:val="009125FE"/>
    <w:rsid w:val="0091399B"/>
    <w:rsid w:val="00915B8A"/>
    <w:rsid w:val="00916322"/>
    <w:rsid w:val="00917F08"/>
    <w:rsid w:val="00921763"/>
    <w:rsid w:val="0092181F"/>
    <w:rsid w:val="00922017"/>
    <w:rsid w:val="00926187"/>
    <w:rsid w:val="00926AE9"/>
    <w:rsid w:val="00926F59"/>
    <w:rsid w:val="00927B6E"/>
    <w:rsid w:val="00927D15"/>
    <w:rsid w:val="00930352"/>
    <w:rsid w:val="00930D19"/>
    <w:rsid w:val="00931742"/>
    <w:rsid w:val="00935D41"/>
    <w:rsid w:val="00936536"/>
    <w:rsid w:val="00941481"/>
    <w:rsid w:val="009418E1"/>
    <w:rsid w:val="00942378"/>
    <w:rsid w:val="00944BBE"/>
    <w:rsid w:val="00946BFB"/>
    <w:rsid w:val="00946DA0"/>
    <w:rsid w:val="009472F9"/>
    <w:rsid w:val="00950C66"/>
    <w:rsid w:val="0095147B"/>
    <w:rsid w:val="0095176F"/>
    <w:rsid w:val="0095213D"/>
    <w:rsid w:val="00952332"/>
    <w:rsid w:val="00952F9B"/>
    <w:rsid w:val="00953D68"/>
    <w:rsid w:val="00953F8E"/>
    <w:rsid w:val="00954AD8"/>
    <w:rsid w:val="00955072"/>
    <w:rsid w:val="009554CF"/>
    <w:rsid w:val="00956059"/>
    <w:rsid w:val="0095713D"/>
    <w:rsid w:val="00957601"/>
    <w:rsid w:val="009623B9"/>
    <w:rsid w:val="00963761"/>
    <w:rsid w:val="00964CB7"/>
    <w:rsid w:val="00964E8F"/>
    <w:rsid w:val="00965042"/>
    <w:rsid w:val="00966D42"/>
    <w:rsid w:val="00966ED1"/>
    <w:rsid w:val="0096710A"/>
    <w:rsid w:val="0096771F"/>
    <w:rsid w:val="009705D1"/>
    <w:rsid w:val="009716CC"/>
    <w:rsid w:val="009729E5"/>
    <w:rsid w:val="00973FB0"/>
    <w:rsid w:val="00973FEA"/>
    <w:rsid w:val="009749A5"/>
    <w:rsid w:val="0097523C"/>
    <w:rsid w:val="00976BD1"/>
    <w:rsid w:val="0097760C"/>
    <w:rsid w:val="009825BA"/>
    <w:rsid w:val="00982B36"/>
    <w:rsid w:val="00983AD2"/>
    <w:rsid w:val="00985F51"/>
    <w:rsid w:val="00986213"/>
    <w:rsid w:val="00986597"/>
    <w:rsid w:val="0099025F"/>
    <w:rsid w:val="009905F1"/>
    <w:rsid w:val="009922AD"/>
    <w:rsid w:val="009937A1"/>
    <w:rsid w:val="009945A3"/>
    <w:rsid w:val="00994DB3"/>
    <w:rsid w:val="00995F5B"/>
    <w:rsid w:val="009960DE"/>
    <w:rsid w:val="009A0E38"/>
    <w:rsid w:val="009A244E"/>
    <w:rsid w:val="009A575D"/>
    <w:rsid w:val="009A5F66"/>
    <w:rsid w:val="009B0329"/>
    <w:rsid w:val="009B15CB"/>
    <w:rsid w:val="009B19BB"/>
    <w:rsid w:val="009B1D05"/>
    <w:rsid w:val="009B2568"/>
    <w:rsid w:val="009B2F1C"/>
    <w:rsid w:val="009B46B5"/>
    <w:rsid w:val="009B50A0"/>
    <w:rsid w:val="009B73AB"/>
    <w:rsid w:val="009B79CF"/>
    <w:rsid w:val="009C06C7"/>
    <w:rsid w:val="009C0719"/>
    <w:rsid w:val="009C0DCC"/>
    <w:rsid w:val="009C115F"/>
    <w:rsid w:val="009C22F8"/>
    <w:rsid w:val="009C6E98"/>
    <w:rsid w:val="009C72E3"/>
    <w:rsid w:val="009D067F"/>
    <w:rsid w:val="009D1A24"/>
    <w:rsid w:val="009D3089"/>
    <w:rsid w:val="009D4699"/>
    <w:rsid w:val="009D4C08"/>
    <w:rsid w:val="009D4F39"/>
    <w:rsid w:val="009D5822"/>
    <w:rsid w:val="009D7B57"/>
    <w:rsid w:val="009D7C0F"/>
    <w:rsid w:val="009E01DC"/>
    <w:rsid w:val="009E409B"/>
    <w:rsid w:val="009E4430"/>
    <w:rsid w:val="009E4CB4"/>
    <w:rsid w:val="009E61EA"/>
    <w:rsid w:val="009E68AE"/>
    <w:rsid w:val="009E75A2"/>
    <w:rsid w:val="009F06B8"/>
    <w:rsid w:val="009F1485"/>
    <w:rsid w:val="009F24B1"/>
    <w:rsid w:val="009F37A5"/>
    <w:rsid w:val="009F5ED3"/>
    <w:rsid w:val="009F7E9D"/>
    <w:rsid w:val="00A03808"/>
    <w:rsid w:val="00A042DB"/>
    <w:rsid w:val="00A05189"/>
    <w:rsid w:val="00A0531A"/>
    <w:rsid w:val="00A06D1E"/>
    <w:rsid w:val="00A07672"/>
    <w:rsid w:val="00A1037D"/>
    <w:rsid w:val="00A107D5"/>
    <w:rsid w:val="00A1201D"/>
    <w:rsid w:val="00A124F4"/>
    <w:rsid w:val="00A12EE2"/>
    <w:rsid w:val="00A132E9"/>
    <w:rsid w:val="00A136CA"/>
    <w:rsid w:val="00A13F4F"/>
    <w:rsid w:val="00A1401F"/>
    <w:rsid w:val="00A1449E"/>
    <w:rsid w:val="00A147EA"/>
    <w:rsid w:val="00A20252"/>
    <w:rsid w:val="00A212FA"/>
    <w:rsid w:val="00A2150E"/>
    <w:rsid w:val="00A216CC"/>
    <w:rsid w:val="00A21CD8"/>
    <w:rsid w:val="00A2239A"/>
    <w:rsid w:val="00A24D2A"/>
    <w:rsid w:val="00A251BA"/>
    <w:rsid w:val="00A2606E"/>
    <w:rsid w:val="00A33D81"/>
    <w:rsid w:val="00A34D12"/>
    <w:rsid w:val="00A34F2E"/>
    <w:rsid w:val="00A35553"/>
    <w:rsid w:val="00A359FA"/>
    <w:rsid w:val="00A35B05"/>
    <w:rsid w:val="00A35DC4"/>
    <w:rsid w:val="00A36C24"/>
    <w:rsid w:val="00A40439"/>
    <w:rsid w:val="00A4048F"/>
    <w:rsid w:val="00A40CF8"/>
    <w:rsid w:val="00A4276C"/>
    <w:rsid w:val="00A43829"/>
    <w:rsid w:val="00A44B25"/>
    <w:rsid w:val="00A45485"/>
    <w:rsid w:val="00A45CF3"/>
    <w:rsid w:val="00A46FF2"/>
    <w:rsid w:val="00A47B9A"/>
    <w:rsid w:val="00A513D3"/>
    <w:rsid w:val="00A52813"/>
    <w:rsid w:val="00A538D7"/>
    <w:rsid w:val="00A53BAE"/>
    <w:rsid w:val="00A54D0C"/>
    <w:rsid w:val="00A5575E"/>
    <w:rsid w:val="00A55CF6"/>
    <w:rsid w:val="00A56E62"/>
    <w:rsid w:val="00A57382"/>
    <w:rsid w:val="00A57CA8"/>
    <w:rsid w:val="00A603CA"/>
    <w:rsid w:val="00A60FFE"/>
    <w:rsid w:val="00A61A4C"/>
    <w:rsid w:val="00A6274C"/>
    <w:rsid w:val="00A6360B"/>
    <w:rsid w:val="00A65774"/>
    <w:rsid w:val="00A6745F"/>
    <w:rsid w:val="00A67FD7"/>
    <w:rsid w:val="00A701FC"/>
    <w:rsid w:val="00A709E5"/>
    <w:rsid w:val="00A72B32"/>
    <w:rsid w:val="00A72C45"/>
    <w:rsid w:val="00A72D5E"/>
    <w:rsid w:val="00A72FE7"/>
    <w:rsid w:val="00A735C1"/>
    <w:rsid w:val="00A73B61"/>
    <w:rsid w:val="00A73D20"/>
    <w:rsid w:val="00A74FD3"/>
    <w:rsid w:val="00A7684A"/>
    <w:rsid w:val="00A80905"/>
    <w:rsid w:val="00A809C3"/>
    <w:rsid w:val="00A81EBB"/>
    <w:rsid w:val="00A83C02"/>
    <w:rsid w:val="00A865BD"/>
    <w:rsid w:val="00A86D64"/>
    <w:rsid w:val="00A8719E"/>
    <w:rsid w:val="00A944AB"/>
    <w:rsid w:val="00A951E1"/>
    <w:rsid w:val="00A95842"/>
    <w:rsid w:val="00AA001A"/>
    <w:rsid w:val="00AA0102"/>
    <w:rsid w:val="00AA1595"/>
    <w:rsid w:val="00AA19D8"/>
    <w:rsid w:val="00AA349C"/>
    <w:rsid w:val="00AA36E2"/>
    <w:rsid w:val="00AA4F8E"/>
    <w:rsid w:val="00AA5BEB"/>
    <w:rsid w:val="00AA66A5"/>
    <w:rsid w:val="00AA69AC"/>
    <w:rsid w:val="00AA71E2"/>
    <w:rsid w:val="00AB0752"/>
    <w:rsid w:val="00AB1B0E"/>
    <w:rsid w:val="00AB27B2"/>
    <w:rsid w:val="00AB2AD5"/>
    <w:rsid w:val="00AB3907"/>
    <w:rsid w:val="00AB4A19"/>
    <w:rsid w:val="00AB4B6F"/>
    <w:rsid w:val="00AB4DB1"/>
    <w:rsid w:val="00AB581A"/>
    <w:rsid w:val="00AB5D92"/>
    <w:rsid w:val="00AB7A77"/>
    <w:rsid w:val="00AC120D"/>
    <w:rsid w:val="00AC2162"/>
    <w:rsid w:val="00AC43F0"/>
    <w:rsid w:val="00AC57C1"/>
    <w:rsid w:val="00AC6ABF"/>
    <w:rsid w:val="00AD03F8"/>
    <w:rsid w:val="00AD06F0"/>
    <w:rsid w:val="00AD088A"/>
    <w:rsid w:val="00AD15AB"/>
    <w:rsid w:val="00AD292E"/>
    <w:rsid w:val="00AD3F78"/>
    <w:rsid w:val="00AD4E42"/>
    <w:rsid w:val="00AD5B94"/>
    <w:rsid w:val="00AD6F09"/>
    <w:rsid w:val="00AE088A"/>
    <w:rsid w:val="00AE0AAB"/>
    <w:rsid w:val="00AE20E5"/>
    <w:rsid w:val="00AE39B3"/>
    <w:rsid w:val="00AE39F0"/>
    <w:rsid w:val="00AE64F6"/>
    <w:rsid w:val="00AE657A"/>
    <w:rsid w:val="00AE6B1E"/>
    <w:rsid w:val="00AF10ED"/>
    <w:rsid w:val="00AF1493"/>
    <w:rsid w:val="00AF1F7E"/>
    <w:rsid w:val="00AF3825"/>
    <w:rsid w:val="00AF5230"/>
    <w:rsid w:val="00AF5D84"/>
    <w:rsid w:val="00AF65B7"/>
    <w:rsid w:val="00AF7E55"/>
    <w:rsid w:val="00B01A86"/>
    <w:rsid w:val="00B01D51"/>
    <w:rsid w:val="00B045E9"/>
    <w:rsid w:val="00B053CE"/>
    <w:rsid w:val="00B05635"/>
    <w:rsid w:val="00B07C9B"/>
    <w:rsid w:val="00B10078"/>
    <w:rsid w:val="00B10F76"/>
    <w:rsid w:val="00B11A28"/>
    <w:rsid w:val="00B1525C"/>
    <w:rsid w:val="00B15CF8"/>
    <w:rsid w:val="00B1602F"/>
    <w:rsid w:val="00B16156"/>
    <w:rsid w:val="00B16D86"/>
    <w:rsid w:val="00B17D5A"/>
    <w:rsid w:val="00B214A6"/>
    <w:rsid w:val="00B216FB"/>
    <w:rsid w:val="00B21983"/>
    <w:rsid w:val="00B2270B"/>
    <w:rsid w:val="00B23616"/>
    <w:rsid w:val="00B23753"/>
    <w:rsid w:val="00B23BFB"/>
    <w:rsid w:val="00B24A5D"/>
    <w:rsid w:val="00B24DD7"/>
    <w:rsid w:val="00B2545E"/>
    <w:rsid w:val="00B25E7B"/>
    <w:rsid w:val="00B277F5"/>
    <w:rsid w:val="00B27C12"/>
    <w:rsid w:val="00B30A00"/>
    <w:rsid w:val="00B317D8"/>
    <w:rsid w:val="00B32AE9"/>
    <w:rsid w:val="00B340D2"/>
    <w:rsid w:val="00B343DF"/>
    <w:rsid w:val="00B34C12"/>
    <w:rsid w:val="00B34F3B"/>
    <w:rsid w:val="00B36C64"/>
    <w:rsid w:val="00B36EFD"/>
    <w:rsid w:val="00B379F8"/>
    <w:rsid w:val="00B37DD6"/>
    <w:rsid w:val="00B37EDF"/>
    <w:rsid w:val="00B40B24"/>
    <w:rsid w:val="00B40D4D"/>
    <w:rsid w:val="00B430F7"/>
    <w:rsid w:val="00B448BE"/>
    <w:rsid w:val="00B47210"/>
    <w:rsid w:val="00B501ED"/>
    <w:rsid w:val="00B534B2"/>
    <w:rsid w:val="00B54B80"/>
    <w:rsid w:val="00B56B7A"/>
    <w:rsid w:val="00B572AE"/>
    <w:rsid w:val="00B60415"/>
    <w:rsid w:val="00B60BC2"/>
    <w:rsid w:val="00B62F7C"/>
    <w:rsid w:val="00B63EBA"/>
    <w:rsid w:val="00B64765"/>
    <w:rsid w:val="00B65843"/>
    <w:rsid w:val="00B6660B"/>
    <w:rsid w:val="00B707BC"/>
    <w:rsid w:val="00B70D1F"/>
    <w:rsid w:val="00B7105B"/>
    <w:rsid w:val="00B71B52"/>
    <w:rsid w:val="00B721EA"/>
    <w:rsid w:val="00B73404"/>
    <w:rsid w:val="00B75068"/>
    <w:rsid w:val="00B7643C"/>
    <w:rsid w:val="00B764D0"/>
    <w:rsid w:val="00B76CDA"/>
    <w:rsid w:val="00B77979"/>
    <w:rsid w:val="00B779E9"/>
    <w:rsid w:val="00B77FA9"/>
    <w:rsid w:val="00B80BDE"/>
    <w:rsid w:val="00B80DD7"/>
    <w:rsid w:val="00B8341C"/>
    <w:rsid w:val="00B83DB3"/>
    <w:rsid w:val="00B84EEA"/>
    <w:rsid w:val="00B853EC"/>
    <w:rsid w:val="00B863A1"/>
    <w:rsid w:val="00B86B79"/>
    <w:rsid w:val="00B87164"/>
    <w:rsid w:val="00B87ED8"/>
    <w:rsid w:val="00B90BB6"/>
    <w:rsid w:val="00B917D8"/>
    <w:rsid w:val="00B93DF2"/>
    <w:rsid w:val="00B93E23"/>
    <w:rsid w:val="00B94CD1"/>
    <w:rsid w:val="00B95AAE"/>
    <w:rsid w:val="00B96076"/>
    <w:rsid w:val="00B96FEC"/>
    <w:rsid w:val="00B971D5"/>
    <w:rsid w:val="00B97982"/>
    <w:rsid w:val="00B97EBD"/>
    <w:rsid w:val="00BA0A73"/>
    <w:rsid w:val="00BA1281"/>
    <w:rsid w:val="00BA36F7"/>
    <w:rsid w:val="00BA3D72"/>
    <w:rsid w:val="00BA428D"/>
    <w:rsid w:val="00BA45A8"/>
    <w:rsid w:val="00BA610E"/>
    <w:rsid w:val="00BA65C4"/>
    <w:rsid w:val="00BA6722"/>
    <w:rsid w:val="00BB0F82"/>
    <w:rsid w:val="00BB1023"/>
    <w:rsid w:val="00BB21B4"/>
    <w:rsid w:val="00BB3AD4"/>
    <w:rsid w:val="00BB3B1A"/>
    <w:rsid w:val="00BB548C"/>
    <w:rsid w:val="00BB6472"/>
    <w:rsid w:val="00BB7410"/>
    <w:rsid w:val="00BB77AA"/>
    <w:rsid w:val="00BC204A"/>
    <w:rsid w:val="00BC30A1"/>
    <w:rsid w:val="00BC47BF"/>
    <w:rsid w:val="00BD0635"/>
    <w:rsid w:val="00BD0771"/>
    <w:rsid w:val="00BD2F99"/>
    <w:rsid w:val="00BD391A"/>
    <w:rsid w:val="00BD4ADF"/>
    <w:rsid w:val="00BD4C3F"/>
    <w:rsid w:val="00BD528A"/>
    <w:rsid w:val="00BE07F9"/>
    <w:rsid w:val="00BE0E86"/>
    <w:rsid w:val="00BE0E89"/>
    <w:rsid w:val="00BE13D9"/>
    <w:rsid w:val="00BE221E"/>
    <w:rsid w:val="00BE30BE"/>
    <w:rsid w:val="00BE557F"/>
    <w:rsid w:val="00BE5792"/>
    <w:rsid w:val="00BE710A"/>
    <w:rsid w:val="00BE76AD"/>
    <w:rsid w:val="00BE77F5"/>
    <w:rsid w:val="00BF2864"/>
    <w:rsid w:val="00BF2E2A"/>
    <w:rsid w:val="00BF4137"/>
    <w:rsid w:val="00BF4455"/>
    <w:rsid w:val="00BF46EF"/>
    <w:rsid w:val="00BF4756"/>
    <w:rsid w:val="00BF5362"/>
    <w:rsid w:val="00BF582C"/>
    <w:rsid w:val="00BF5BAF"/>
    <w:rsid w:val="00BF74FF"/>
    <w:rsid w:val="00C00502"/>
    <w:rsid w:val="00C0081E"/>
    <w:rsid w:val="00C00E9C"/>
    <w:rsid w:val="00C01A2D"/>
    <w:rsid w:val="00C01E2D"/>
    <w:rsid w:val="00C02170"/>
    <w:rsid w:val="00C021AB"/>
    <w:rsid w:val="00C0289D"/>
    <w:rsid w:val="00C02A03"/>
    <w:rsid w:val="00C0320B"/>
    <w:rsid w:val="00C06183"/>
    <w:rsid w:val="00C10A8A"/>
    <w:rsid w:val="00C10B5C"/>
    <w:rsid w:val="00C11BDB"/>
    <w:rsid w:val="00C129AC"/>
    <w:rsid w:val="00C12FD8"/>
    <w:rsid w:val="00C155E3"/>
    <w:rsid w:val="00C1697F"/>
    <w:rsid w:val="00C16E19"/>
    <w:rsid w:val="00C20631"/>
    <w:rsid w:val="00C20759"/>
    <w:rsid w:val="00C21E87"/>
    <w:rsid w:val="00C22408"/>
    <w:rsid w:val="00C22764"/>
    <w:rsid w:val="00C23D57"/>
    <w:rsid w:val="00C23E25"/>
    <w:rsid w:val="00C23EE0"/>
    <w:rsid w:val="00C25AA6"/>
    <w:rsid w:val="00C26D04"/>
    <w:rsid w:val="00C27CA5"/>
    <w:rsid w:val="00C306CF"/>
    <w:rsid w:val="00C31103"/>
    <w:rsid w:val="00C3328C"/>
    <w:rsid w:val="00C34177"/>
    <w:rsid w:val="00C35860"/>
    <w:rsid w:val="00C36478"/>
    <w:rsid w:val="00C3688B"/>
    <w:rsid w:val="00C37FA0"/>
    <w:rsid w:val="00C403B7"/>
    <w:rsid w:val="00C41F5D"/>
    <w:rsid w:val="00C42B6F"/>
    <w:rsid w:val="00C44D6D"/>
    <w:rsid w:val="00C46AA6"/>
    <w:rsid w:val="00C47EBC"/>
    <w:rsid w:val="00C505AF"/>
    <w:rsid w:val="00C51C19"/>
    <w:rsid w:val="00C5270A"/>
    <w:rsid w:val="00C55A92"/>
    <w:rsid w:val="00C56124"/>
    <w:rsid w:val="00C56478"/>
    <w:rsid w:val="00C56AD5"/>
    <w:rsid w:val="00C61E2F"/>
    <w:rsid w:val="00C62595"/>
    <w:rsid w:val="00C64A42"/>
    <w:rsid w:val="00C65AB5"/>
    <w:rsid w:val="00C66048"/>
    <w:rsid w:val="00C66BB3"/>
    <w:rsid w:val="00C67AB5"/>
    <w:rsid w:val="00C70AC2"/>
    <w:rsid w:val="00C7154D"/>
    <w:rsid w:val="00C72832"/>
    <w:rsid w:val="00C75A57"/>
    <w:rsid w:val="00C762BA"/>
    <w:rsid w:val="00C774BD"/>
    <w:rsid w:val="00C80296"/>
    <w:rsid w:val="00C835BA"/>
    <w:rsid w:val="00C845F8"/>
    <w:rsid w:val="00C867B9"/>
    <w:rsid w:val="00C86A08"/>
    <w:rsid w:val="00C876C8"/>
    <w:rsid w:val="00C91DF7"/>
    <w:rsid w:val="00C92371"/>
    <w:rsid w:val="00C94A48"/>
    <w:rsid w:val="00C95745"/>
    <w:rsid w:val="00C96E9D"/>
    <w:rsid w:val="00CA2C4D"/>
    <w:rsid w:val="00CA5B27"/>
    <w:rsid w:val="00CA66AF"/>
    <w:rsid w:val="00CA73AF"/>
    <w:rsid w:val="00CA7D60"/>
    <w:rsid w:val="00CB0AC7"/>
    <w:rsid w:val="00CB2F47"/>
    <w:rsid w:val="00CB46A3"/>
    <w:rsid w:val="00CB4E5E"/>
    <w:rsid w:val="00CB61EA"/>
    <w:rsid w:val="00CB68C6"/>
    <w:rsid w:val="00CB6ACC"/>
    <w:rsid w:val="00CB7BE8"/>
    <w:rsid w:val="00CC05D0"/>
    <w:rsid w:val="00CC0C06"/>
    <w:rsid w:val="00CC156A"/>
    <w:rsid w:val="00CC16D1"/>
    <w:rsid w:val="00CC1BFD"/>
    <w:rsid w:val="00CC3C6A"/>
    <w:rsid w:val="00CC4EB8"/>
    <w:rsid w:val="00CC4EFB"/>
    <w:rsid w:val="00CC574B"/>
    <w:rsid w:val="00CC631F"/>
    <w:rsid w:val="00CD1DE3"/>
    <w:rsid w:val="00CD20B6"/>
    <w:rsid w:val="00CD20D3"/>
    <w:rsid w:val="00CD26ED"/>
    <w:rsid w:val="00CD2B42"/>
    <w:rsid w:val="00CD3C2B"/>
    <w:rsid w:val="00CD6837"/>
    <w:rsid w:val="00CD6BD5"/>
    <w:rsid w:val="00CE0410"/>
    <w:rsid w:val="00CE1509"/>
    <w:rsid w:val="00CE333F"/>
    <w:rsid w:val="00CE3B5C"/>
    <w:rsid w:val="00CE44F9"/>
    <w:rsid w:val="00CE453F"/>
    <w:rsid w:val="00CE4B8B"/>
    <w:rsid w:val="00CE5F36"/>
    <w:rsid w:val="00CE6193"/>
    <w:rsid w:val="00CE6268"/>
    <w:rsid w:val="00CE67E7"/>
    <w:rsid w:val="00CE72DD"/>
    <w:rsid w:val="00CE7344"/>
    <w:rsid w:val="00CE7A82"/>
    <w:rsid w:val="00CF00FE"/>
    <w:rsid w:val="00CF15C4"/>
    <w:rsid w:val="00CF2C1B"/>
    <w:rsid w:val="00CF361C"/>
    <w:rsid w:val="00CF3EF1"/>
    <w:rsid w:val="00CF4A42"/>
    <w:rsid w:val="00CF4C43"/>
    <w:rsid w:val="00CF50FC"/>
    <w:rsid w:val="00CF5D67"/>
    <w:rsid w:val="00CF5DA1"/>
    <w:rsid w:val="00CF5FE4"/>
    <w:rsid w:val="00D0200F"/>
    <w:rsid w:val="00D0225B"/>
    <w:rsid w:val="00D024FA"/>
    <w:rsid w:val="00D02799"/>
    <w:rsid w:val="00D02C77"/>
    <w:rsid w:val="00D05D62"/>
    <w:rsid w:val="00D062AF"/>
    <w:rsid w:val="00D06662"/>
    <w:rsid w:val="00D06CEE"/>
    <w:rsid w:val="00D10EAF"/>
    <w:rsid w:val="00D113B7"/>
    <w:rsid w:val="00D12A0C"/>
    <w:rsid w:val="00D13213"/>
    <w:rsid w:val="00D143AD"/>
    <w:rsid w:val="00D156F6"/>
    <w:rsid w:val="00D17A8B"/>
    <w:rsid w:val="00D206E2"/>
    <w:rsid w:val="00D22FBC"/>
    <w:rsid w:val="00D2662C"/>
    <w:rsid w:val="00D26D24"/>
    <w:rsid w:val="00D2732B"/>
    <w:rsid w:val="00D3070C"/>
    <w:rsid w:val="00D3088A"/>
    <w:rsid w:val="00D312E0"/>
    <w:rsid w:val="00D3210E"/>
    <w:rsid w:val="00D3244E"/>
    <w:rsid w:val="00D33ED6"/>
    <w:rsid w:val="00D40866"/>
    <w:rsid w:val="00D41153"/>
    <w:rsid w:val="00D41267"/>
    <w:rsid w:val="00D416CE"/>
    <w:rsid w:val="00D4227C"/>
    <w:rsid w:val="00D424BA"/>
    <w:rsid w:val="00D42BE1"/>
    <w:rsid w:val="00D4338A"/>
    <w:rsid w:val="00D436B9"/>
    <w:rsid w:val="00D4514B"/>
    <w:rsid w:val="00D45430"/>
    <w:rsid w:val="00D47852"/>
    <w:rsid w:val="00D5028C"/>
    <w:rsid w:val="00D51E43"/>
    <w:rsid w:val="00D524E0"/>
    <w:rsid w:val="00D53F20"/>
    <w:rsid w:val="00D54463"/>
    <w:rsid w:val="00D563D9"/>
    <w:rsid w:val="00D57FCA"/>
    <w:rsid w:val="00D605AE"/>
    <w:rsid w:val="00D60E69"/>
    <w:rsid w:val="00D61810"/>
    <w:rsid w:val="00D61F02"/>
    <w:rsid w:val="00D6259C"/>
    <w:rsid w:val="00D625B8"/>
    <w:rsid w:val="00D626B0"/>
    <w:rsid w:val="00D63540"/>
    <w:rsid w:val="00D64D87"/>
    <w:rsid w:val="00D660F8"/>
    <w:rsid w:val="00D6614C"/>
    <w:rsid w:val="00D6708F"/>
    <w:rsid w:val="00D67333"/>
    <w:rsid w:val="00D70257"/>
    <w:rsid w:val="00D7207B"/>
    <w:rsid w:val="00D73C30"/>
    <w:rsid w:val="00D73F22"/>
    <w:rsid w:val="00D74507"/>
    <w:rsid w:val="00D76234"/>
    <w:rsid w:val="00D7643B"/>
    <w:rsid w:val="00D81051"/>
    <w:rsid w:val="00D838F5"/>
    <w:rsid w:val="00D85F10"/>
    <w:rsid w:val="00D8775E"/>
    <w:rsid w:val="00D92FD5"/>
    <w:rsid w:val="00D93C79"/>
    <w:rsid w:val="00D93EDB"/>
    <w:rsid w:val="00D940B0"/>
    <w:rsid w:val="00D945B9"/>
    <w:rsid w:val="00D94684"/>
    <w:rsid w:val="00D951A9"/>
    <w:rsid w:val="00D9697E"/>
    <w:rsid w:val="00DA1529"/>
    <w:rsid w:val="00DA2FF4"/>
    <w:rsid w:val="00DA3FE6"/>
    <w:rsid w:val="00DA43CA"/>
    <w:rsid w:val="00DA5BDB"/>
    <w:rsid w:val="00DA61CF"/>
    <w:rsid w:val="00DA671E"/>
    <w:rsid w:val="00DA79E4"/>
    <w:rsid w:val="00DB13B7"/>
    <w:rsid w:val="00DB55D7"/>
    <w:rsid w:val="00DB6A7C"/>
    <w:rsid w:val="00DC0322"/>
    <w:rsid w:val="00DC1171"/>
    <w:rsid w:val="00DC12BE"/>
    <w:rsid w:val="00DC12FD"/>
    <w:rsid w:val="00DC3970"/>
    <w:rsid w:val="00DC3DD6"/>
    <w:rsid w:val="00DC65A1"/>
    <w:rsid w:val="00DC696B"/>
    <w:rsid w:val="00DD2833"/>
    <w:rsid w:val="00DD35B8"/>
    <w:rsid w:val="00DD466F"/>
    <w:rsid w:val="00DD52DE"/>
    <w:rsid w:val="00DD55F7"/>
    <w:rsid w:val="00DD57C0"/>
    <w:rsid w:val="00DD7337"/>
    <w:rsid w:val="00DD7F12"/>
    <w:rsid w:val="00DE0FE7"/>
    <w:rsid w:val="00DE11D8"/>
    <w:rsid w:val="00DE2B00"/>
    <w:rsid w:val="00DE700A"/>
    <w:rsid w:val="00DE7EDF"/>
    <w:rsid w:val="00DF0949"/>
    <w:rsid w:val="00DF0E93"/>
    <w:rsid w:val="00DF0F4C"/>
    <w:rsid w:val="00DF2848"/>
    <w:rsid w:val="00DF2DDE"/>
    <w:rsid w:val="00DF4068"/>
    <w:rsid w:val="00DF4E48"/>
    <w:rsid w:val="00DF5C2E"/>
    <w:rsid w:val="00DF63F0"/>
    <w:rsid w:val="00E001E7"/>
    <w:rsid w:val="00E0081C"/>
    <w:rsid w:val="00E00CA2"/>
    <w:rsid w:val="00E00EAC"/>
    <w:rsid w:val="00E01147"/>
    <w:rsid w:val="00E01490"/>
    <w:rsid w:val="00E03467"/>
    <w:rsid w:val="00E03C4D"/>
    <w:rsid w:val="00E03C96"/>
    <w:rsid w:val="00E07745"/>
    <w:rsid w:val="00E10235"/>
    <w:rsid w:val="00E104D6"/>
    <w:rsid w:val="00E10BB8"/>
    <w:rsid w:val="00E1109F"/>
    <w:rsid w:val="00E12197"/>
    <w:rsid w:val="00E124AC"/>
    <w:rsid w:val="00E13428"/>
    <w:rsid w:val="00E1416E"/>
    <w:rsid w:val="00E14E9A"/>
    <w:rsid w:val="00E15993"/>
    <w:rsid w:val="00E15A6E"/>
    <w:rsid w:val="00E161EE"/>
    <w:rsid w:val="00E162A3"/>
    <w:rsid w:val="00E17BD0"/>
    <w:rsid w:val="00E17C14"/>
    <w:rsid w:val="00E21DDA"/>
    <w:rsid w:val="00E23709"/>
    <w:rsid w:val="00E24AC2"/>
    <w:rsid w:val="00E27E43"/>
    <w:rsid w:val="00E304F8"/>
    <w:rsid w:val="00E31542"/>
    <w:rsid w:val="00E32C7D"/>
    <w:rsid w:val="00E34A5F"/>
    <w:rsid w:val="00E35862"/>
    <w:rsid w:val="00E35E01"/>
    <w:rsid w:val="00E3756E"/>
    <w:rsid w:val="00E37E15"/>
    <w:rsid w:val="00E40614"/>
    <w:rsid w:val="00E43FA2"/>
    <w:rsid w:val="00E44120"/>
    <w:rsid w:val="00E4488E"/>
    <w:rsid w:val="00E46254"/>
    <w:rsid w:val="00E46E4C"/>
    <w:rsid w:val="00E471A6"/>
    <w:rsid w:val="00E47905"/>
    <w:rsid w:val="00E47F07"/>
    <w:rsid w:val="00E50808"/>
    <w:rsid w:val="00E50DFF"/>
    <w:rsid w:val="00E51620"/>
    <w:rsid w:val="00E5238C"/>
    <w:rsid w:val="00E539B1"/>
    <w:rsid w:val="00E54210"/>
    <w:rsid w:val="00E56076"/>
    <w:rsid w:val="00E56543"/>
    <w:rsid w:val="00E565A0"/>
    <w:rsid w:val="00E609A4"/>
    <w:rsid w:val="00E623F1"/>
    <w:rsid w:val="00E6242E"/>
    <w:rsid w:val="00E62DD3"/>
    <w:rsid w:val="00E62FE1"/>
    <w:rsid w:val="00E63421"/>
    <w:rsid w:val="00E63589"/>
    <w:rsid w:val="00E6398A"/>
    <w:rsid w:val="00E669D2"/>
    <w:rsid w:val="00E669F8"/>
    <w:rsid w:val="00E705C1"/>
    <w:rsid w:val="00E708E9"/>
    <w:rsid w:val="00E73488"/>
    <w:rsid w:val="00E74266"/>
    <w:rsid w:val="00E74C0B"/>
    <w:rsid w:val="00E74F67"/>
    <w:rsid w:val="00E75D04"/>
    <w:rsid w:val="00E76F02"/>
    <w:rsid w:val="00E77EF4"/>
    <w:rsid w:val="00E8146B"/>
    <w:rsid w:val="00E8372B"/>
    <w:rsid w:val="00E854CF"/>
    <w:rsid w:val="00E85819"/>
    <w:rsid w:val="00E86181"/>
    <w:rsid w:val="00E9017E"/>
    <w:rsid w:val="00E90326"/>
    <w:rsid w:val="00E9060E"/>
    <w:rsid w:val="00E908E9"/>
    <w:rsid w:val="00E9097E"/>
    <w:rsid w:val="00E92D5D"/>
    <w:rsid w:val="00E946C1"/>
    <w:rsid w:val="00E949CC"/>
    <w:rsid w:val="00E97621"/>
    <w:rsid w:val="00E97A97"/>
    <w:rsid w:val="00EA0437"/>
    <w:rsid w:val="00EA07CE"/>
    <w:rsid w:val="00EA1618"/>
    <w:rsid w:val="00EA18AF"/>
    <w:rsid w:val="00EA18C3"/>
    <w:rsid w:val="00EA1CCD"/>
    <w:rsid w:val="00EA2623"/>
    <w:rsid w:val="00EA34BE"/>
    <w:rsid w:val="00EA506B"/>
    <w:rsid w:val="00EA683A"/>
    <w:rsid w:val="00EA6BF2"/>
    <w:rsid w:val="00EA752D"/>
    <w:rsid w:val="00EA7999"/>
    <w:rsid w:val="00EA7A35"/>
    <w:rsid w:val="00EB0112"/>
    <w:rsid w:val="00EB05BB"/>
    <w:rsid w:val="00EB399E"/>
    <w:rsid w:val="00EB3F7E"/>
    <w:rsid w:val="00EB430F"/>
    <w:rsid w:val="00EB62A4"/>
    <w:rsid w:val="00EC04AC"/>
    <w:rsid w:val="00EC0C1D"/>
    <w:rsid w:val="00EC2708"/>
    <w:rsid w:val="00EC3D92"/>
    <w:rsid w:val="00EC5170"/>
    <w:rsid w:val="00EC51AC"/>
    <w:rsid w:val="00EC5EB7"/>
    <w:rsid w:val="00EC6415"/>
    <w:rsid w:val="00ED1558"/>
    <w:rsid w:val="00ED2004"/>
    <w:rsid w:val="00ED2070"/>
    <w:rsid w:val="00ED245F"/>
    <w:rsid w:val="00ED26A8"/>
    <w:rsid w:val="00ED2E89"/>
    <w:rsid w:val="00ED4800"/>
    <w:rsid w:val="00ED4BFD"/>
    <w:rsid w:val="00ED6365"/>
    <w:rsid w:val="00ED77E9"/>
    <w:rsid w:val="00EE0251"/>
    <w:rsid w:val="00EE0D61"/>
    <w:rsid w:val="00EE2113"/>
    <w:rsid w:val="00EE2CF9"/>
    <w:rsid w:val="00EE38A0"/>
    <w:rsid w:val="00EE3AA0"/>
    <w:rsid w:val="00EE5C69"/>
    <w:rsid w:val="00EE6A6F"/>
    <w:rsid w:val="00EE6C8B"/>
    <w:rsid w:val="00EE72AE"/>
    <w:rsid w:val="00EF1123"/>
    <w:rsid w:val="00EF4B4C"/>
    <w:rsid w:val="00EF4E0C"/>
    <w:rsid w:val="00EF4FCD"/>
    <w:rsid w:val="00EF56F7"/>
    <w:rsid w:val="00EF5869"/>
    <w:rsid w:val="00EF6707"/>
    <w:rsid w:val="00EF735B"/>
    <w:rsid w:val="00EF7CFD"/>
    <w:rsid w:val="00F019BB"/>
    <w:rsid w:val="00F01D40"/>
    <w:rsid w:val="00F03798"/>
    <w:rsid w:val="00F03880"/>
    <w:rsid w:val="00F057B7"/>
    <w:rsid w:val="00F1002C"/>
    <w:rsid w:val="00F1170D"/>
    <w:rsid w:val="00F11BE6"/>
    <w:rsid w:val="00F152A7"/>
    <w:rsid w:val="00F15876"/>
    <w:rsid w:val="00F158EB"/>
    <w:rsid w:val="00F16413"/>
    <w:rsid w:val="00F1778B"/>
    <w:rsid w:val="00F20EAD"/>
    <w:rsid w:val="00F23BCB"/>
    <w:rsid w:val="00F23BF5"/>
    <w:rsid w:val="00F23D25"/>
    <w:rsid w:val="00F24FC1"/>
    <w:rsid w:val="00F25D40"/>
    <w:rsid w:val="00F26F4C"/>
    <w:rsid w:val="00F277B9"/>
    <w:rsid w:val="00F2783B"/>
    <w:rsid w:val="00F32F44"/>
    <w:rsid w:val="00F3300C"/>
    <w:rsid w:val="00F33684"/>
    <w:rsid w:val="00F33DFF"/>
    <w:rsid w:val="00F344FB"/>
    <w:rsid w:val="00F371B3"/>
    <w:rsid w:val="00F37829"/>
    <w:rsid w:val="00F37884"/>
    <w:rsid w:val="00F378C3"/>
    <w:rsid w:val="00F37C4B"/>
    <w:rsid w:val="00F40F6C"/>
    <w:rsid w:val="00F413F9"/>
    <w:rsid w:val="00F41597"/>
    <w:rsid w:val="00F41B31"/>
    <w:rsid w:val="00F446BC"/>
    <w:rsid w:val="00F469B6"/>
    <w:rsid w:val="00F46AA5"/>
    <w:rsid w:val="00F471F8"/>
    <w:rsid w:val="00F47991"/>
    <w:rsid w:val="00F50D5A"/>
    <w:rsid w:val="00F50EBF"/>
    <w:rsid w:val="00F55C7A"/>
    <w:rsid w:val="00F56E57"/>
    <w:rsid w:val="00F57CD9"/>
    <w:rsid w:val="00F57CF9"/>
    <w:rsid w:val="00F60545"/>
    <w:rsid w:val="00F60F82"/>
    <w:rsid w:val="00F612B3"/>
    <w:rsid w:val="00F6171A"/>
    <w:rsid w:val="00F62644"/>
    <w:rsid w:val="00F62DAE"/>
    <w:rsid w:val="00F63BAC"/>
    <w:rsid w:val="00F642F4"/>
    <w:rsid w:val="00F65FC0"/>
    <w:rsid w:val="00F66717"/>
    <w:rsid w:val="00F672ED"/>
    <w:rsid w:val="00F67DF3"/>
    <w:rsid w:val="00F70225"/>
    <w:rsid w:val="00F719D1"/>
    <w:rsid w:val="00F71BF9"/>
    <w:rsid w:val="00F74A7F"/>
    <w:rsid w:val="00F7638D"/>
    <w:rsid w:val="00F77C53"/>
    <w:rsid w:val="00F77E23"/>
    <w:rsid w:val="00F81CEB"/>
    <w:rsid w:val="00F826A0"/>
    <w:rsid w:val="00F82E62"/>
    <w:rsid w:val="00F83FF3"/>
    <w:rsid w:val="00F8756A"/>
    <w:rsid w:val="00F90632"/>
    <w:rsid w:val="00F90B4D"/>
    <w:rsid w:val="00F90B53"/>
    <w:rsid w:val="00F92F0E"/>
    <w:rsid w:val="00F93727"/>
    <w:rsid w:val="00F9401D"/>
    <w:rsid w:val="00F9420A"/>
    <w:rsid w:val="00F94FFA"/>
    <w:rsid w:val="00F9568B"/>
    <w:rsid w:val="00F961A6"/>
    <w:rsid w:val="00F9620C"/>
    <w:rsid w:val="00F964A3"/>
    <w:rsid w:val="00F974EB"/>
    <w:rsid w:val="00FA076B"/>
    <w:rsid w:val="00FA07F0"/>
    <w:rsid w:val="00FA0A50"/>
    <w:rsid w:val="00FA0C1A"/>
    <w:rsid w:val="00FA1CD1"/>
    <w:rsid w:val="00FA1E24"/>
    <w:rsid w:val="00FA22AB"/>
    <w:rsid w:val="00FA3124"/>
    <w:rsid w:val="00FA380A"/>
    <w:rsid w:val="00FA5639"/>
    <w:rsid w:val="00FA71DD"/>
    <w:rsid w:val="00FB0CCE"/>
    <w:rsid w:val="00FB12F0"/>
    <w:rsid w:val="00FB15E3"/>
    <w:rsid w:val="00FB2CF0"/>
    <w:rsid w:val="00FB50C0"/>
    <w:rsid w:val="00FB5486"/>
    <w:rsid w:val="00FB57C8"/>
    <w:rsid w:val="00FB5E8B"/>
    <w:rsid w:val="00FC139D"/>
    <w:rsid w:val="00FC1BC2"/>
    <w:rsid w:val="00FC2069"/>
    <w:rsid w:val="00FC2418"/>
    <w:rsid w:val="00FC3D5F"/>
    <w:rsid w:val="00FC53CF"/>
    <w:rsid w:val="00FC5B4E"/>
    <w:rsid w:val="00FC7CC6"/>
    <w:rsid w:val="00FD147F"/>
    <w:rsid w:val="00FD3885"/>
    <w:rsid w:val="00FD4347"/>
    <w:rsid w:val="00FD577B"/>
    <w:rsid w:val="00FD5BB6"/>
    <w:rsid w:val="00FD70E0"/>
    <w:rsid w:val="00FE1061"/>
    <w:rsid w:val="00FE1A4C"/>
    <w:rsid w:val="00FE2688"/>
    <w:rsid w:val="00FE2782"/>
    <w:rsid w:val="00FE408E"/>
    <w:rsid w:val="00FE464F"/>
    <w:rsid w:val="00FE4E59"/>
    <w:rsid w:val="00FE5932"/>
    <w:rsid w:val="00FF0A5B"/>
    <w:rsid w:val="00FF36D7"/>
    <w:rsid w:val="00FF4BDF"/>
    <w:rsid w:val="00FF61C3"/>
    <w:rsid w:val="00FF635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footnote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No List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99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8">
    <w:name w:val="Normal"/>
    <w:qFormat/>
    <w:rsid w:val="00146903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a9"/>
    <w:next w:val="a8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a9"/>
    <w:next w:val="a8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a9"/>
    <w:next w:val="a8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a9"/>
    <w:next w:val="a9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2">
    <w:name w:val="heading 5"/>
    <w:basedOn w:val="a9"/>
    <w:next w:val="a9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0">
    <w:name w:val="heading 6"/>
    <w:basedOn w:val="a9"/>
    <w:next w:val="a9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8"/>
    <w:next w:val="a8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8"/>
    <w:next w:val="a8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8"/>
    <w:next w:val="a8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8"/>
    <w:semiHidden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a"/>
    <w:semiHidden/>
    <w:locked/>
    <w:rsid w:val="007D3DBD"/>
  </w:style>
  <w:style w:type="character" w:customStyle="1" w:styleId="af">
    <w:name w:val="已访问的超链接"/>
    <w:basedOn w:val="aa"/>
    <w:semiHidden/>
    <w:locked/>
    <w:rsid w:val="007D3DBD"/>
    <w:rPr>
      <w:color w:val="800080"/>
      <w:u w:val="single"/>
    </w:rPr>
  </w:style>
  <w:style w:type="paragraph" w:styleId="af0">
    <w:name w:val="footer"/>
    <w:basedOn w:val="a8"/>
    <w:link w:val="Char"/>
    <w:semiHidden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character" w:customStyle="1" w:styleId="Char">
    <w:name w:val="页脚 Char"/>
    <w:basedOn w:val="aa"/>
    <w:link w:val="af0"/>
    <w:semiHidden/>
    <w:rsid w:val="006C32B4"/>
    <w:rPr>
      <w:sz w:val="15"/>
      <w:szCs w:val="18"/>
    </w:rPr>
  </w:style>
  <w:style w:type="paragraph" w:styleId="af1">
    <w:name w:val="Document Map"/>
    <w:basedOn w:val="a8"/>
    <w:semiHidden/>
    <w:locked/>
    <w:rsid w:val="007D3DBD"/>
    <w:pPr>
      <w:shd w:val="clear" w:color="auto" w:fill="000080"/>
    </w:pPr>
  </w:style>
  <w:style w:type="paragraph" w:styleId="af2">
    <w:name w:val="Balloon Text"/>
    <w:basedOn w:val="a8"/>
    <w:semiHidden/>
    <w:locked/>
    <w:rsid w:val="009D1A24"/>
    <w:rPr>
      <w:sz w:val="18"/>
      <w:szCs w:val="18"/>
    </w:rPr>
  </w:style>
  <w:style w:type="character" w:styleId="af3">
    <w:name w:val="annotation reference"/>
    <w:basedOn w:val="aa"/>
    <w:semiHidden/>
    <w:locked/>
    <w:rsid w:val="009418E1"/>
    <w:rPr>
      <w:sz w:val="21"/>
      <w:szCs w:val="21"/>
    </w:rPr>
  </w:style>
  <w:style w:type="paragraph" w:styleId="af4">
    <w:name w:val="Title"/>
    <w:basedOn w:val="a9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3">
    <w:name w:val="toc 1"/>
    <w:basedOn w:val="a8"/>
    <w:next w:val="a8"/>
    <w:autoRedefine/>
    <w:uiPriority w:val="39"/>
    <w:semiHidden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semiHidden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4">
    <w:name w:val="toc 3"/>
    <w:basedOn w:val="a8"/>
    <w:next w:val="a8"/>
    <w:autoRedefine/>
    <w:uiPriority w:val="39"/>
    <w:semiHidden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5">
    <w:name w:val="Hyperlink"/>
    <w:basedOn w:val="aa"/>
    <w:uiPriority w:val="99"/>
    <w:locked/>
    <w:rsid w:val="007D3DBD"/>
    <w:rPr>
      <w:color w:val="0000FF"/>
      <w:u w:val="single"/>
    </w:rPr>
  </w:style>
  <w:style w:type="paragraph" w:styleId="af6">
    <w:name w:val="annotation text"/>
    <w:basedOn w:val="a8"/>
    <w:semiHidden/>
    <w:locked/>
    <w:rsid w:val="009418E1"/>
    <w:pPr>
      <w:jc w:val="left"/>
    </w:pPr>
  </w:style>
  <w:style w:type="paragraph" w:styleId="af7">
    <w:name w:val="annotation subject"/>
    <w:basedOn w:val="af6"/>
    <w:next w:val="af6"/>
    <w:semiHidden/>
    <w:locked/>
    <w:rsid w:val="009418E1"/>
    <w:rPr>
      <w:b/>
      <w:bCs/>
    </w:rPr>
  </w:style>
  <w:style w:type="table" w:styleId="af8">
    <w:name w:val="Table Grid"/>
    <w:basedOn w:val="ab"/>
    <w:semiHidden/>
    <w:locked/>
    <w:rsid w:val="0057574B"/>
    <w:pPr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目录格式"/>
    <w:basedOn w:val="aa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5">
    <w:name w:val="附录2"/>
    <w:basedOn w:val="a8"/>
    <w:next w:val="a8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5">
    <w:name w:val="附录3"/>
    <w:basedOn w:val="a8"/>
    <w:next w:val="a8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4">
    <w:name w:val="附录4"/>
    <w:basedOn w:val="a8"/>
    <w:next w:val="a8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4">
    <w:name w:val="附录1"/>
    <w:basedOn w:val="a8"/>
    <w:next w:val="a8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a">
    <w:name w:val="图表题注"/>
    <w:basedOn w:val="afb"/>
    <w:semiHidden/>
    <w:locked/>
    <w:rsid w:val="00AB0752"/>
    <w:pPr>
      <w:jc w:val="center"/>
    </w:pPr>
    <w:rPr>
      <w:rFonts w:eastAsia="宋体"/>
      <w:sz w:val="18"/>
    </w:rPr>
  </w:style>
  <w:style w:type="paragraph" w:styleId="afb">
    <w:name w:val="caption"/>
    <w:basedOn w:val="a8"/>
    <w:next w:val="a8"/>
    <w:qFormat/>
    <w:locked/>
    <w:rsid w:val="00662F8F"/>
    <w:rPr>
      <w:rFonts w:eastAsia="黑体" w:cs="Arial"/>
      <w:sz w:val="20"/>
    </w:rPr>
  </w:style>
  <w:style w:type="table" w:customStyle="1" w:styleId="afc">
    <w:name w:val="表格（版本变更记录）（绿盟科技）"/>
    <w:basedOn w:val="ab"/>
    <w:rsid w:val="00C01A2D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name w:val="变更与声明加粗（绿盟科技）"/>
    <w:basedOn w:val="a9"/>
    <w:link w:val="CharChar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afe">
    <w:name w:val="表格（适用性声明）（绿盟科技）"/>
    <w:basedOn w:val="afc"/>
    <w:rsid w:val="00927B6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Char">
    <w:name w:val="变更与声明加粗（绿盟科技） Char Char"/>
    <w:basedOn w:val="aa"/>
    <w:link w:val="afd"/>
    <w:rsid w:val="006C32B4"/>
    <w:rPr>
      <w:b/>
      <w:sz w:val="18"/>
      <w:szCs w:val="21"/>
    </w:rPr>
  </w:style>
  <w:style w:type="paragraph" w:customStyle="1" w:styleId="aff">
    <w:name w:val="变更与声明内容（绿盟科技）"/>
    <w:basedOn w:val="afd"/>
    <w:qFormat/>
    <w:rsid w:val="00667DAD"/>
    <w:rPr>
      <w:b w:val="0"/>
    </w:rPr>
  </w:style>
  <w:style w:type="paragraph" w:styleId="aff0">
    <w:name w:val="Body Text"/>
    <w:basedOn w:val="a8"/>
    <w:link w:val="Char0"/>
    <w:semiHidden/>
    <w:locked/>
    <w:rsid w:val="00927B6E"/>
    <w:pPr>
      <w:spacing w:after="120"/>
    </w:pPr>
  </w:style>
  <w:style w:type="character" w:customStyle="1" w:styleId="Char0">
    <w:name w:val="正文文本 Char"/>
    <w:basedOn w:val="aa"/>
    <w:link w:val="aff0"/>
    <w:semiHidden/>
    <w:rsid w:val="006C32B4"/>
    <w:rPr>
      <w:sz w:val="21"/>
      <w:szCs w:val="21"/>
    </w:rPr>
  </w:style>
  <w:style w:type="paragraph" w:styleId="aff1">
    <w:name w:val="Body Text First Indent"/>
    <w:basedOn w:val="aff0"/>
    <w:link w:val="Char1"/>
    <w:semiHidden/>
    <w:locked/>
    <w:rsid w:val="00927B6E"/>
    <w:pPr>
      <w:ind w:firstLineChars="100" w:firstLine="420"/>
    </w:pPr>
  </w:style>
  <w:style w:type="character" w:customStyle="1" w:styleId="Char1">
    <w:name w:val="正文首行缩进 Char"/>
    <w:basedOn w:val="Char0"/>
    <w:link w:val="aff1"/>
    <w:semiHidden/>
    <w:rsid w:val="006C32B4"/>
    <w:rPr>
      <w:sz w:val="21"/>
      <w:szCs w:val="21"/>
    </w:rPr>
  </w:style>
  <w:style w:type="paragraph" w:styleId="aff2">
    <w:name w:val="Normal Indent"/>
    <w:basedOn w:val="a8"/>
    <w:semiHidden/>
    <w:locked/>
    <w:rsid w:val="00927B6E"/>
    <w:pPr>
      <w:ind w:firstLineChars="200" w:firstLine="420"/>
    </w:pPr>
  </w:style>
  <w:style w:type="table" w:styleId="36">
    <w:name w:val="Table Colorful 3"/>
    <w:basedOn w:val="ab"/>
    <w:semiHidden/>
    <w:locked/>
    <w:rsid w:val="00163CEC"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3">
    <w:name w:val="文档表格标题行列型（绿盟科技）"/>
    <w:basedOn w:val="af8"/>
    <w:rsid w:val="00494D03"/>
    <w:pPr>
      <w:spacing w:line="300" w:lineRule="auto"/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aff4">
    <w:name w:val="文档属性标题（绿盟科技）"/>
    <w:basedOn w:val="a9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6">
    <w:name w:val="目录 2（绿盟科技）"/>
    <w:basedOn w:val="24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aff5">
    <w:name w:val="文档属性（绿盟科技）"/>
    <w:basedOn w:val="aff4"/>
    <w:qFormat/>
    <w:rsid w:val="00550C17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4"/>
    <w:qFormat/>
    <w:rsid w:val="001C7582"/>
    <w:pPr>
      <w:keepNext/>
      <w:keepLines/>
      <w:widowControl w:val="0"/>
    </w:pPr>
    <w:rPr>
      <w:bCs w:val="0"/>
    </w:rPr>
  </w:style>
  <w:style w:type="paragraph" w:customStyle="1" w:styleId="aff6">
    <w:name w:val="封面版权声明（绿盟科技）"/>
    <w:basedOn w:val="aff4"/>
    <w:qFormat/>
    <w:rsid w:val="00550C17"/>
    <w:pPr>
      <w:framePr w:wrap="around"/>
      <w:jc w:val="right"/>
    </w:pPr>
  </w:style>
  <w:style w:type="paragraph" w:customStyle="1" w:styleId="15">
    <w:name w:val="目录 1（绿盟科技）"/>
    <w:basedOn w:val="13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a1">
    <w:name w:val="列表（编号一级）（绿盟科技）"/>
    <w:basedOn w:val="a9"/>
    <w:qFormat/>
    <w:rsid w:val="00F612B3"/>
    <w:pPr>
      <w:numPr>
        <w:numId w:val="3"/>
      </w:numPr>
      <w:ind w:left="840"/>
    </w:pPr>
  </w:style>
  <w:style w:type="character" w:customStyle="1" w:styleId="aff7">
    <w:name w:val="文本字符强调（绿盟科技）"/>
    <w:basedOn w:val="aa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a3">
    <w:name w:val="列表（符号一级）（绿盟科技）"/>
    <w:basedOn w:val="a9"/>
    <w:link w:val="Char2"/>
    <w:qFormat/>
    <w:rsid w:val="006D0D24"/>
    <w:pPr>
      <w:numPr>
        <w:numId w:val="4"/>
      </w:numPr>
      <w:ind w:left="840"/>
    </w:pPr>
  </w:style>
  <w:style w:type="character" w:customStyle="1" w:styleId="Char3">
    <w:name w:val="页眉右端（绿盟科技） Char"/>
    <w:basedOn w:val="aa"/>
    <w:link w:val="aff8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9">
    <w:name w:val="页脚左端（绿盟科技）"/>
    <w:basedOn w:val="a8"/>
    <w:qFormat/>
    <w:rsid w:val="00323012"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9">
    <w:name w:val="正文（绿盟科技）"/>
    <w:link w:val="Char4"/>
    <w:qFormat/>
    <w:rsid w:val="00605814"/>
    <w:pPr>
      <w:spacing w:line="300" w:lineRule="auto"/>
    </w:pPr>
    <w:rPr>
      <w:sz w:val="21"/>
      <w:szCs w:val="21"/>
    </w:rPr>
  </w:style>
  <w:style w:type="paragraph" w:customStyle="1" w:styleId="affa">
    <w:name w:val="正文首行缩进（绿盟科技）"/>
    <w:basedOn w:val="a9"/>
    <w:link w:val="Char5"/>
    <w:qFormat/>
    <w:rsid w:val="00EE2CF9"/>
    <w:pPr>
      <w:spacing w:after="50"/>
      <w:ind w:firstLineChars="200" w:firstLine="200"/>
    </w:pPr>
  </w:style>
  <w:style w:type="paragraph" w:customStyle="1" w:styleId="aff8">
    <w:name w:val="页眉右端（绿盟科技）"/>
    <w:basedOn w:val="ad"/>
    <w:link w:val="Char3"/>
    <w:qFormat/>
    <w:rsid w:val="00323012"/>
    <w:pPr>
      <w:pBdr>
        <w:bottom w:val="single" w:sz="4" w:space="9" w:color="auto"/>
      </w:pBdr>
      <w:spacing w:before="160" w:line="240" w:lineRule="auto"/>
      <w:jc w:val="right"/>
    </w:pPr>
    <w:rPr>
      <w:b/>
      <w:color w:val="FFFFFF"/>
    </w:rPr>
  </w:style>
  <w:style w:type="paragraph" w:customStyle="1" w:styleId="affb">
    <w:name w:val="正文左侧缩进（绿盟科技）"/>
    <w:basedOn w:val="a9"/>
    <w:qFormat/>
    <w:rsid w:val="00EE2CF9"/>
    <w:pPr>
      <w:spacing w:after="50"/>
      <w:ind w:leftChars="200" w:left="200"/>
    </w:pPr>
  </w:style>
  <w:style w:type="paragraph" w:customStyle="1" w:styleId="affc">
    <w:name w:val="正文两侧缩进（绿盟科技）"/>
    <w:basedOn w:val="a9"/>
    <w:qFormat/>
    <w:rsid w:val="00EE2CF9"/>
    <w:pPr>
      <w:spacing w:after="50"/>
      <w:ind w:leftChars="200" w:left="200" w:rightChars="200" w:right="200"/>
    </w:pPr>
  </w:style>
  <w:style w:type="paragraph" w:customStyle="1" w:styleId="affd">
    <w:name w:val="页脚密级（绿盟科技）"/>
    <w:basedOn w:val="affe"/>
    <w:link w:val="Char6"/>
    <w:rsid w:val="00323012"/>
    <w:rPr>
      <w:color w:val="FF0000"/>
    </w:rPr>
  </w:style>
  <w:style w:type="character" w:customStyle="1" w:styleId="Char6">
    <w:name w:val="页脚密级（绿盟科技） Char"/>
    <w:basedOn w:val="aa"/>
    <w:link w:val="affd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2">
    <w:name w:val="附录1（绿盟科技）"/>
    <w:basedOn w:val="14"/>
    <w:next w:val="a9"/>
    <w:qFormat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23">
    <w:name w:val="附录2（绿盟科技）"/>
    <w:basedOn w:val="25"/>
    <w:next w:val="a9"/>
    <w:qFormat/>
    <w:rsid w:val="00014BB2"/>
    <w:pPr>
      <w:numPr>
        <w:ilvl w:val="1"/>
        <w:numId w:val="2"/>
      </w:numPr>
      <w:spacing w:beforeLines="50" w:before="50" w:afterLines="50" w:after="50"/>
    </w:pPr>
    <w:rPr>
      <w:bCs w:val="0"/>
    </w:rPr>
  </w:style>
  <w:style w:type="paragraph" w:customStyle="1" w:styleId="33">
    <w:name w:val="附录3（绿盟科技）"/>
    <w:basedOn w:val="35"/>
    <w:next w:val="a9"/>
    <w:qFormat/>
    <w:rsid w:val="00014BB2"/>
    <w:pPr>
      <w:numPr>
        <w:ilvl w:val="2"/>
        <w:numId w:val="2"/>
      </w:numPr>
      <w:spacing w:beforeLines="50" w:before="50" w:afterLines="50" w:after="50"/>
    </w:pPr>
    <w:rPr>
      <w:bCs w:val="0"/>
    </w:rPr>
  </w:style>
  <w:style w:type="paragraph" w:customStyle="1" w:styleId="43">
    <w:name w:val="附录4（绿盟科技）"/>
    <w:basedOn w:val="44"/>
    <w:next w:val="a9"/>
    <w:qFormat/>
    <w:rsid w:val="009B19BB"/>
    <w:pPr>
      <w:numPr>
        <w:ilvl w:val="3"/>
        <w:numId w:val="2"/>
      </w:numPr>
      <w:spacing w:beforeLines="50" w:before="50" w:afterLines="50" w:after="50"/>
    </w:pPr>
    <w:rPr>
      <w:szCs w:val="28"/>
    </w:rPr>
  </w:style>
  <w:style w:type="paragraph" w:customStyle="1" w:styleId="10">
    <w:name w:val="标题 1（绿盟科技）"/>
    <w:basedOn w:val="1"/>
    <w:next w:val="a9"/>
    <w:qFormat/>
    <w:rsid w:val="00664D1A"/>
    <w:pPr>
      <w:widowControl w:val="0"/>
      <w:numPr>
        <w:numId w:val="5"/>
      </w:numPr>
      <w:spacing w:line="576" w:lineRule="auto"/>
    </w:pPr>
  </w:style>
  <w:style w:type="paragraph" w:customStyle="1" w:styleId="22">
    <w:name w:val="标题 2（绿盟科技）"/>
    <w:basedOn w:val="21"/>
    <w:next w:val="a9"/>
    <w:qFormat/>
    <w:rsid w:val="00664D1A"/>
    <w:pPr>
      <w:numPr>
        <w:numId w:val="5"/>
      </w:numPr>
      <w:spacing w:line="415" w:lineRule="auto"/>
    </w:pPr>
    <w:rPr>
      <w:szCs w:val="32"/>
    </w:rPr>
  </w:style>
  <w:style w:type="paragraph" w:customStyle="1" w:styleId="32">
    <w:name w:val="标题 3（绿盟科技）"/>
    <w:basedOn w:val="31"/>
    <w:next w:val="a9"/>
    <w:qFormat/>
    <w:rsid w:val="00664D1A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afff">
    <w:name w:val="目录（绿盟科技）"/>
    <w:basedOn w:val="a9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2">
    <w:name w:val="标题 4（绿盟科技）"/>
    <w:basedOn w:val="41"/>
    <w:next w:val="a9"/>
    <w:qFormat/>
    <w:rsid w:val="00664D1A"/>
    <w:pPr>
      <w:numPr>
        <w:numId w:val="5"/>
      </w:numPr>
      <w:spacing w:after="156"/>
    </w:pPr>
    <w:rPr>
      <w:bCs w:val="0"/>
    </w:rPr>
  </w:style>
  <w:style w:type="paragraph" w:customStyle="1" w:styleId="53">
    <w:name w:val="标题 5（无编号）（绿盟科技）"/>
    <w:basedOn w:val="52"/>
    <w:next w:val="a9"/>
    <w:qFormat/>
    <w:rsid w:val="001757C6"/>
    <w:pPr>
      <w:widowControl w:val="0"/>
    </w:pPr>
    <w:rPr>
      <w:bCs w:val="0"/>
    </w:rPr>
  </w:style>
  <w:style w:type="paragraph" w:customStyle="1" w:styleId="61">
    <w:name w:val="标题 6（无编号）（绿盟科技）"/>
    <w:basedOn w:val="60"/>
    <w:next w:val="a9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1">
    <w:name w:val="标题 5（有编号）（绿盟科技）"/>
    <w:basedOn w:val="53"/>
    <w:next w:val="a9"/>
    <w:qFormat/>
    <w:rsid w:val="00664D1A"/>
    <w:pPr>
      <w:numPr>
        <w:ilvl w:val="4"/>
        <w:numId w:val="5"/>
      </w:numPr>
    </w:pPr>
  </w:style>
  <w:style w:type="paragraph" w:customStyle="1" w:styleId="6">
    <w:name w:val="标题 6（有编号）（绿盟科技）"/>
    <w:basedOn w:val="61"/>
    <w:next w:val="a9"/>
    <w:qFormat/>
    <w:rsid w:val="00664D1A"/>
    <w:pPr>
      <w:numPr>
        <w:ilvl w:val="5"/>
        <w:numId w:val="5"/>
      </w:numPr>
    </w:pPr>
  </w:style>
  <w:style w:type="paragraph" w:styleId="45">
    <w:name w:val="toc 4"/>
    <w:basedOn w:val="a8"/>
    <w:next w:val="a8"/>
    <w:autoRedefine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4">
    <w:name w:val="toc 5"/>
    <w:basedOn w:val="a8"/>
    <w:next w:val="a8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8"/>
    <w:next w:val="a8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8"/>
    <w:next w:val="a8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8"/>
    <w:next w:val="a8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8"/>
    <w:next w:val="a8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7">
    <w:name w:val="目录 3（绿盟科技）"/>
    <w:basedOn w:val="34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a2">
    <w:name w:val="列表（编号二级）（绿盟科技）"/>
    <w:basedOn w:val="a1"/>
    <w:qFormat/>
    <w:rsid w:val="006D0D24"/>
    <w:pPr>
      <w:numPr>
        <w:ilvl w:val="1"/>
      </w:numPr>
      <w:ind w:left="1260"/>
    </w:pPr>
  </w:style>
  <w:style w:type="paragraph" w:customStyle="1" w:styleId="a4">
    <w:name w:val="列表（符号二级）（绿盟科技）"/>
    <w:basedOn w:val="a3"/>
    <w:qFormat/>
    <w:rsid w:val="006D0D24"/>
    <w:pPr>
      <w:numPr>
        <w:ilvl w:val="1"/>
      </w:numPr>
      <w:ind w:left="1260"/>
    </w:pPr>
  </w:style>
  <w:style w:type="paragraph" w:styleId="afff0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ff1">
    <w:name w:val="footnote text"/>
    <w:basedOn w:val="a8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ff2">
    <w:name w:val="footnote reference"/>
    <w:basedOn w:val="aa"/>
    <w:semiHidden/>
    <w:locked/>
    <w:rsid w:val="00605814"/>
    <w:rPr>
      <w:vertAlign w:val="superscript"/>
    </w:rPr>
  </w:style>
  <w:style w:type="paragraph" w:styleId="16">
    <w:name w:val="index 1"/>
    <w:basedOn w:val="a8"/>
    <w:next w:val="a8"/>
    <w:autoRedefine/>
    <w:semiHidden/>
    <w:locked/>
    <w:rsid w:val="00605814"/>
  </w:style>
  <w:style w:type="paragraph" w:styleId="27">
    <w:name w:val="index 2"/>
    <w:basedOn w:val="a8"/>
    <w:next w:val="a8"/>
    <w:autoRedefine/>
    <w:semiHidden/>
    <w:locked/>
    <w:rsid w:val="00605814"/>
    <w:pPr>
      <w:ind w:leftChars="200" w:left="200"/>
    </w:pPr>
  </w:style>
  <w:style w:type="paragraph" w:styleId="38">
    <w:name w:val="index 3"/>
    <w:basedOn w:val="a8"/>
    <w:next w:val="a8"/>
    <w:autoRedefine/>
    <w:semiHidden/>
    <w:locked/>
    <w:rsid w:val="00605814"/>
    <w:pPr>
      <w:ind w:leftChars="400" w:left="400"/>
    </w:pPr>
  </w:style>
  <w:style w:type="paragraph" w:styleId="46">
    <w:name w:val="index 4"/>
    <w:basedOn w:val="a8"/>
    <w:next w:val="a8"/>
    <w:autoRedefine/>
    <w:semiHidden/>
    <w:locked/>
    <w:rsid w:val="00605814"/>
    <w:pPr>
      <w:ind w:leftChars="600" w:left="600"/>
    </w:pPr>
  </w:style>
  <w:style w:type="paragraph" w:styleId="55">
    <w:name w:val="index 5"/>
    <w:basedOn w:val="a8"/>
    <w:next w:val="a8"/>
    <w:autoRedefine/>
    <w:semiHidden/>
    <w:locked/>
    <w:rsid w:val="00605814"/>
    <w:pPr>
      <w:ind w:leftChars="800" w:left="800"/>
    </w:pPr>
  </w:style>
  <w:style w:type="paragraph" w:styleId="63">
    <w:name w:val="index 6"/>
    <w:basedOn w:val="a8"/>
    <w:next w:val="a8"/>
    <w:autoRedefine/>
    <w:semiHidden/>
    <w:locked/>
    <w:rsid w:val="00605814"/>
    <w:pPr>
      <w:ind w:leftChars="1000" w:left="1000"/>
    </w:pPr>
  </w:style>
  <w:style w:type="paragraph" w:styleId="71">
    <w:name w:val="index 7"/>
    <w:basedOn w:val="a8"/>
    <w:next w:val="a8"/>
    <w:autoRedefine/>
    <w:semiHidden/>
    <w:locked/>
    <w:rsid w:val="00605814"/>
    <w:pPr>
      <w:ind w:leftChars="1200" w:left="1200"/>
    </w:pPr>
  </w:style>
  <w:style w:type="paragraph" w:styleId="81">
    <w:name w:val="index 8"/>
    <w:basedOn w:val="a8"/>
    <w:next w:val="a8"/>
    <w:autoRedefine/>
    <w:semiHidden/>
    <w:locked/>
    <w:rsid w:val="00605814"/>
    <w:pPr>
      <w:ind w:leftChars="1400" w:left="1400"/>
    </w:pPr>
  </w:style>
  <w:style w:type="paragraph" w:styleId="91">
    <w:name w:val="index 9"/>
    <w:basedOn w:val="a8"/>
    <w:next w:val="a8"/>
    <w:autoRedefine/>
    <w:semiHidden/>
    <w:locked/>
    <w:rsid w:val="00605814"/>
    <w:pPr>
      <w:ind w:leftChars="1600" w:left="1600"/>
    </w:pPr>
  </w:style>
  <w:style w:type="paragraph" w:styleId="afff3">
    <w:name w:val="index heading"/>
    <w:basedOn w:val="a8"/>
    <w:next w:val="16"/>
    <w:semiHidden/>
    <w:locked/>
    <w:rsid w:val="00605814"/>
    <w:rPr>
      <w:rFonts w:cs="Arial"/>
      <w:b/>
      <w:bCs/>
    </w:rPr>
  </w:style>
  <w:style w:type="paragraph" w:styleId="afff4">
    <w:name w:val="table of figures"/>
    <w:basedOn w:val="a8"/>
    <w:next w:val="a8"/>
    <w:semiHidden/>
    <w:locked/>
    <w:rsid w:val="00605814"/>
    <w:pPr>
      <w:ind w:leftChars="200" w:left="200" w:hangingChars="200" w:hanging="200"/>
    </w:pPr>
  </w:style>
  <w:style w:type="paragraph" w:styleId="afff5">
    <w:name w:val="endnote text"/>
    <w:basedOn w:val="a8"/>
    <w:semiHidden/>
    <w:locked/>
    <w:rsid w:val="00605814"/>
    <w:pPr>
      <w:snapToGrid w:val="0"/>
      <w:jc w:val="left"/>
    </w:pPr>
  </w:style>
  <w:style w:type="character" w:styleId="afff6">
    <w:name w:val="endnote reference"/>
    <w:basedOn w:val="aa"/>
    <w:semiHidden/>
    <w:locked/>
    <w:rsid w:val="00605814"/>
    <w:rPr>
      <w:vertAlign w:val="superscript"/>
    </w:rPr>
  </w:style>
  <w:style w:type="paragraph" w:styleId="afff7">
    <w:name w:val="table of authorities"/>
    <w:basedOn w:val="a8"/>
    <w:next w:val="a8"/>
    <w:semiHidden/>
    <w:locked/>
    <w:rsid w:val="00605814"/>
    <w:pPr>
      <w:ind w:leftChars="200" w:left="420"/>
    </w:pPr>
  </w:style>
  <w:style w:type="paragraph" w:styleId="afff8">
    <w:name w:val="toa heading"/>
    <w:basedOn w:val="a8"/>
    <w:next w:val="a8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afff9">
    <w:name w:val="文本段落引用（绿盟科技）"/>
    <w:basedOn w:val="affa"/>
    <w:next w:val="affa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afffa">
    <w:name w:val="文本段落强调（绿盟科技）"/>
    <w:basedOn w:val="affa"/>
    <w:next w:val="affa"/>
    <w:rsid w:val="00421CC3"/>
    <w:rPr>
      <w:b/>
      <w:u w:val="single"/>
    </w:rPr>
  </w:style>
  <w:style w:type="numbering" w:customStyle="1" w:styleId="11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a3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a4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a2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a1"/>
    <w:semiHidden/>
    <w:rsid w:val="003C0683"/>
    <w:pPr>
      <w:spacing w:before="25"/>
    </w:pPr>
    <w:rPr>
      <w:rFonts w:cs="宋体"/>
      <w:szCs w:val="20"/>
    </w:rPr>
  </w:style>
  <w:style w:type="paragraph" w:customStyle="1" w:styleId="afffb">
    <w:name w:val="插图（绿盟科技）"/>
    <w:next w:val="a9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a5">
    <w:name w:val="插图标注（绿盟科技）"/>
    <w:next w:val="a9"/>
    <w:link w:val="Char7"/>
    <w:qFormat/>
    <w:rsid w:val="00E15993"/>
    <w:pPr>
      <w:numPr>
        <w:ilvl w:val="6"/>
        <w:numId w:val="5"/>
      </w:num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c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c"/>
    <w:semiHidden/>
    <w:locked/>
    <w:rsid w:val="00421CC3"/>
    <w:pPr>
      <w:numPr>
        <w:numId w:val="18"/>
      </w:numPr>
    </w:pPr>
  </w:style>
  <w:style w:type="character" w:styleId="HTML">
    <w:name w:val="HTML Variable"/>
    <w:basedOn w:val="aa"/>
    <w:semiHidden/>
    <w:locked/>
    <w:rsid w:val="00421CC3"/>
    <w:rPr>
      <w:i/>
      <w:iCs/>
    </w:rPr>
  </w:style>
  <w:style w:type="character" w:styleId="HTML0">
    <w:name w:val="HTML Typewriter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semiHidden/>
    <w:locked/>
    <w:rsid w:val="00421CC3"/>
    <w:rPr>
      <w:i/>
      <w:iCs/>
    </w:rPr>
  </w:style>
  <w:style w:type="character" w:styleId="HTML3">
    <w:name w:val="HTML Definition"/>
    <w:basedOn w:val="aa"/>
    <w:semiHidden/>
    <w:locked/>
    <w:rsid w:val="00421CC3"/>
    <w:rPr>
      <w:i/>
      <w:iCs/>
    </w:rPr>
  </w:style>
  <w:style w:type="character" w:styleId="HTML4">
    <w:name w:val="HTML Keyboard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a"/>
    <w:semiHidden/>
    <w:locked/>
    <w:rsid w:val="00421CC3"/>
  </w:style>
  <w:style w:type="character" w:styleId="HTML6">
    <w:name w:val="HTML Sample"/>
    <w:basedOn w:val="aa"/>
    <w:semiHidden/>
    <w:locked/>
    <w:rsid w:val="00421CC3"/>
    <w:rPr>
      <w:rFonts w:ascii="Courier New" w:hAnsi="Courier New" w:cs="Courier New"/>
    </w:rPr>
  </w:style>
  <w:style w:type="character" w:styleId="HTML7">
    <w:name w:val="HTML Cite"/>
    <w:basedOn w:val="aa"/>
    <w:semiHidden/>
    <w:locked/>
    <w:rsid w:val="00421CC3"/>
    <w:rPr>
      <w:i/>
      <w:iCs/>
    </w:rPr>
  </w:style>
  <w:style w:type="paragraph" w:styleId="HTML8">
    <w:name w:val="HTML Preformatted"/>
    <w:basedOn w:val="a8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fc">
    <w:name w:val="Table Theme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Colorful 1"/>
    <w:basedOn w:val="ab"/>
    <w:semiHidden/>
    <w:locked/>
    <w:rsid w:val="00421CC3"/>
    <w:pPr>
      <w:spacing w:afterLines="50" w:line="30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d">
    <w:name w:val="Salutation"/>
    <w:basedOn w:val="a8"/>
    <w:next w:val="a8"/>
    <w:semiHidden/>
    <w:locked/>
    <w:rsid w:val="00421CC3"/>
  </w:style>
  <w:style w:type="paragraph" w:styleId="afffe">
    <w:name w:val="Plain Text"/>
    <w:basedOn w:val="a8"/>
    <w:semiHidden/>
    <w:locked/>
    <w:rsid w:val="00421CC3"/>
    <w:rPr>
      <w:rFonts w:ascii="宋体" w:hAnsi="Courier New" w:cs="Courier New"/>
    </w:rPr>
  </w:style>
  <w:style w:type="table" w:styleId="affff">
    <w:name w:val="Table Elegant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E-mail Signature"/>
    <w:basedOn w:val="a8"/>
    <w:semiHidden/>
    <w:locked/>
    <w:rsid w:val="00421CC3"/>
  </w:style>
  <w:style w:type="paragraph" w:styleId="affff1">
    <w:name w:val="Subtitle"/>
    <w:basedOn w:val="a8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8">
    <w:name w:val="Table Classic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b"/>
    <w:semiHidden/>
    <w:locked/>
    <w:rsid w:val="00421CC3"/>
    <w:pPr>
      <w:spacing w:afterLines="50" w:line="30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envelope return"/>
    <w:basedOn w:val="a8"/>
    <w:semiHidden/>
    <w:locked/>
    <w:rsid w:val="00421CC3"/>
    <w:pPr>
      <w:snapToGrid w:val="0"/>
    </w:pPr>
    <w:rPr>
      <w:rFonts w:cs="Arial"/>
    </w:rPr>
  </w:style>
  <w:style w:type="table" w:styleId="19">
    <w:name w:val="Table Simple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3">
    <w:name w:val="Closing"/>
    <w:basedOn w:val="a8"/>
    <w:semiHidden/>
    <w:locked/>
    <w:rsid w:val="00421CC3"/>
    <w:pPr>
      <w:ind w:leftChars="2100" w:left="100"/>
    </w:pPr>
  </w:style>
  <w:style w:type="table" w:styleId="1a">
    <w:name w:val="Table Subtle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List"/>
    <w:basedOn w:val="a8"/>
    <w:semiHidden/>
    <w:locked/>
    <w:rsid w:val="00421CC3"/>
    <w:pPr>
      <w:ind w:left="200" w:hangingChars="200" w:hanging="200"/>
    </w:pPr>
  </w:style>
  <w:style w:type="paragraph" w:styleId="2d">
    <w:name w:val="List 2"/>
    <w:basedOn w:val="a8"/>
    <w:semiHidden/>
    <w:locked/>
    <w:rsid w:val="00421CC3"/>
    <w:pPr>
      <w:ind w:leftChars="200" w:left="100" w:hangingChars="200" w:hanging="200"/>
    </w:pPr>
  </w:style>
  <w:style w:type="paragraph" w:styleId="3c">
    <w:name w:val="List 3"/>
    <w:basedOn w:val="a8"/>
    <w:semiHidden/>
    <w:locked/>
    <w:rsid w:val="00421CC3"/>
    <w:pPr>
      <w:ind w:leftChars="400" w:left="100" w:hangingChars="200" w:hanging="200"/>
    </w:pPr>
  </w:style>
  <w:style w:type="paragraph" w:styleId="48">
    <w:name w:val="List 4"/>
    <w:basedOn w:val="a8"/>
    <w:semiHidden/>
    <w:locked/>
    <w:rsid w:val="00421CC3"/>
    <w:pPr>
      <w:ind w:leftChars="600" w:left="100" w:hangingChars="200" w:hanging="200"/>
    </w:pPr>
  </w:style>
  <w:style w:type="paragraph" w:styleId="56">
    <w:name w:val="List 5"/>
    <w:basedOn w:val="a8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8"/>
    <w:semiHidden/>
    <w:locked/>
    <w:rsid w:val="00421CC3"/>
    <w:pPr>
      <w:numPr>
        <w:numId w:val="7"/>
      </w:numPr>
    </w:pPr>
  </w:style>
  <w:style w:type="paragraph" w:styleId="2">
    <w:name w:val="List Number 2"/>
    <w:basedOn w:val="a8"/>
    <w:semiHidden/>
    <w:locked/>
    <w:rsid w:val="00421CC3"/>
    <w:pPr>
      <w:numPr>
        <w:numId w:val="8"/>
      </w:numPr>
    </w:pPr>
  </w:style>
  <w:style w:type="paragraph" w:styleId="3">
    <w:name w:val="List Number 3"/>
    <w:basedOn w:val="a8"/>
    <w:semiHidden/>
    <w:locked/>
    <w:rsid w:val="00421CC3"/>
    <w:pPr>
      <w:numPr>
        <w:numId w:val="9"/>
      </w:numPr>
    </w:pPr>
  </w:style>
  <w:style w:type="paragraph" w:styleId="4">
    <w:name w:val="List Number 4"/>
    <w:basedOn w:val="a8"/>
    <w:semiHidden/>
    <w:locked/>
    <w:rsid w:val="00421CC3"/>
    <w:pPr>
      <w:numPr>
        <w:numId w:val="10"/>
      </w:numPr>
    </w:pPr>
  </w:style>
  <w:style w:type="paragraph" w:styleId="5">
    <w:name w:val="List Number 5"/>
    <w:basedOn w:val="a8"/>
    <w:semiHidden/>
    <w:locked/>
    <w:rsid w:val="00421CC3"/>
    <w:pPr>
      <w:numPr>
        <w:numId w:val="11"/>
      </w:numPr>
    </w:pPr>
  </w:style>
  <w:style w:type="paragraph" w:styleId="affff5">
    <w:name w:val="List Continue"/>
    <w:basedOn w:val="a8"/>
    <w:semiHidden/>
    <w:locked/>
    <w:rsid w:val="00421CC3"/>
    <w:pPr>
      <w:spacing w:after="120"/>
      <w:ind w:leftChars="200" w:left="420"/>
    </w:pPr>
  </w:style>
  <w:style w:type="paragraph" w:styleId="2e">
    <w:name w:val="List Continue 2"/>
    <w:basedOn w:val="a8"/>
    <w:semiHidden/>
    <w:locked/>
    <w:rsid w:val="00421CC3"/>
    <w:pPr>
      <w:spacing w:after="120"/>
      <w:ind w:leftChars="400" w:left="840"/>
    </w:pPr>
  </w:style>
  <w:style w:type="paragraph" w:styleId="3d">
    <w:name w:val="List Continue 3"/>
    <w:basedOn w:val="a8"/>
    <w:semiHidden/>
    <w:locked/>
    <w:rsid w:val="00421CC3"/>
    <w:pPr>
      <w:spacing w:after="120"/>
      <w:ind w:leftChars="600" w:left="1260"/>
    </w:pPr>
  </w:style>
  <w:style w:type="paragraph" w:styleId="49">
    <w:name w:val="List Continue 4"/>
    <w:basedOn w:val="a8"/>
    <w:semiHidden/>
    <w:locked/>
    <w:rsid w:val="00421CC3"/>
    <w:pPr>
      <w:spacing w:after="120"/>
      <w:ind w:leftChars="800" w:left="1680"/>
    </w:pPr>
  </w:style>
  <w:style w:type="paragraph" w:styleId="57">
    <w:name w:val="List Continue 5"/>
    <w:basedOn w:val="a8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8"/>
    <w:semiHidden/>
    <w:locked/>
    <w:rsid w:val="00421CC3"/>
    <w:pPr>
      <w:numPr>
        <w:numId w:val="12"/>
      </w:numPr>
    </w:pPr>
  </w:style>
  <w:style w:type="paragraph" w:styleId="20">
    <w:name w:val="List Bullet 2"/>
    <w:basedOn w:val="a8"/>
    <w:semiHidden/>
    <w:locked/>
    <w:rsid w:val="00421CC3"/>
    <w:pPr>
      <w:numPr>
        <w:numId w:val="13"/>
      </w:numPr>
    </w:pPr>
  </w:style>
  <w:style w:type="paragraph" w:styleId="30">
    <w:name w:val="List Bullet 3"/>
    <w:basedOn w:val="a8"/>
    <w:semiHidden/>
    <w:locked/>
    <w:rsid w:val="00421CC3"/>
    <w:pPr>
      <w:numPr>
        <w:numId w:val="14"/>
      </w:numPr>
    </w:pPr>
  </w:style>
  <w:style w:type="paragraph" w:styleId="40">
    <w:name w:val="List Bullet 4"/>
    <w:basedOn w:val="a8"/>
    <w:semiHidden/>
    <w:locked/>
    <w:rsid w:val="00421CC3"/>
    <w:pPr>
      <w:numPr>
        <w:numId w:val="15"/>
      </w:numPr>
    </w:pPr>
  </w:style>
  <w:style w:type="paragraph" w:styleId="50">
    <w:name w:val="List Bullet 5"/>
    <w:basedOn w:val="a8"/>
    <w:semiHidden/>
    <w:locked/>
    <w:rsid w:val="00421CC3"/>
    <w:pPr>
      <w:numPr>
        <w:numId w:val="16"/>
      </w:numPr>
    </w:pPr>
  </w:style>
  <w:style w:type="table" w:styleId="1c">
    <w:name w:val="Table List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b"/>
    <w:semiHidden/>
    <w:locked/>
    <w:rsid w:val="00421CC3"/>
    <w:pPr>
      <w:spacing w:afterLines="50" w:line="30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6">
    <w:name w:val="Table Contemporary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7">
    <w:name w:val="Normal (Web)"/>
    <w:basedOn w:val="a8"/>
    <w:uiPriority w:val="99"/>
    <w:semiHidden/>
    <w:locked/>
    <w:rsid w:val="00421CC3"/>
    <w:rPr>
      <w:rFonts w:ascii="Times New Roman" w:hAnsi="Times New Roman"/>
      <w:sz w:val="24"/>
      <w:szCs w:val="24"/>
    </w:rPr>
  </w:style>
  <w:style w:type="paragraph" w:styleId="affff8">
    <w:name w:val="Signature"/>
    <w:basedOn w:val="a8"/>
    <w:semiHidden/>
    <w:locked/>
    <w:rsid w:val="00421CC3"/>
    <w:pPr>
      <w:ind w:leftChars="2100" w:left="100"/>
    </w:pPr>
  </w:style>
  <w:style w:type="character" w:styleId="affff9">
    <w:name w:val="Emphasis"/>
    <w:basedOn w:val="aa"/>
    <w:qFormat/>
    <w:locked/>
    <w:rsid w:val="00421CC3"/>
    <w:rPr>
      <w:i/>
      <w:iCs/>
    </w:rPr>
  </w:style>
  <w:style w:type="paragraph" w:styleId="affffa">
    <w:name w:val="Date"/>
    <w:basedOn w:val="a8"/>
    <w:next w:val="a8"/>
    <w:semiHidden/>
    <w:locked/>
    <w:rsid w:val="00421CC3"/>
    <w:pPr>
      <w:ind w:leftChars="2500" w:left="100"/>
    </w:pPr>
  </w:style>
  <w:style w:type="paragraph" w:styleId="affffb">
    <w:name w:val="envelope address"/>
    <w:basedOn w:val="a8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d">
    <w:name w:val="Table Columns 1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c">
    <w:name w:val="Block Text"/>
    <w:basedOn w:val="a8"/>
    <w:semiHidden/>
    <w:locked/>
    <w:rsid w:val="00421CC3"/>
    <w:pPr>
      <w:spacing w:after="120"/>
      <w:ind w:leftChars="700" w:left="1440" w:rightChars="700" w:right="1440"/>
    </w:pPr>
  </w:style>
  <w:style w:type="numbering" w:styleId="a7">
    <w:name w:val="Outline List 3"/>
    <w:basedOn w:val="ac"/>
    <w:semiHidden/>
    <w:locked/>
    <w:rsid w:val="00421CC3"/>
    <w:pPr>
      <w:numPr>
        <w:numId w:val="19"/>
      </w:numPr>
    </w:pPr>
  </w:style>
  <w:style w:type="paragraph" w:styleId="affffd">
    <w:name w:val="Message Header"/>
    <w:basedOn w:val="a8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fe">
    <w:name w:val="line number"/>
    <w:basedOn w:val="aa"/>
    <w:semiHidden/>
    <w:locked/>
    <w:rsid w:val="00421CC3"/>
  </w:style>
  <w:style w:type="character" w:styleId="afffff">
    <w:name w:val="Strong"/>
    <w:basedOn w:val="aa"/>
    <w:qFormat/>
    <w:locked/>
    <w:rsid w:val="00421CC3"/>
    <w:rPr>
      <w:b/>
      <w:bCs/>
    </w:rPr>
  </w:style>
  <w:style w:type="paragraph" w:styleId="afffff0">
    <w:name w:val="Body Text Indent"/>
    <w:basedOn w:val="a8"/>
    <w:semiHidden/>
    <w:locked/>
    <w:rsid w:val="00421CC3"/>
    <w:pPr>
      <w:spacing w:after="120"/>
      <w:ind w:leftChars="200" w:left="420"/>
    </w:pPr>
  </w:style>
  <w:style w:type="paragraph" w:styleId="2f3">
    <w:name w:val="Body Text First Indent 2"/>
    <w:basedOn w:val="afffff0"/>
    <w:semiHidden/>
    <w:locked/>
    <w:rsid w:val="00421CC3"/>
    <w:pPr>
      <w:ind w:firstLineChars="200" w:firstLine="420"/>
    </w:pPr>
  </w:style>
  <w:style w:type="paragraph" w:styleId="2f4">
    <w:name w:val="Body Text 2"/>
    <w:basedOn w:val="a8"/>
    <w:semiHidden/>
    <w:locked/>
    <w:rsid w:val="00421CC3"/>
    <w:pPr>
      <w:spacing w:after="120" w:line="480" w:lineRule="auto"/>
    </w:pPr>
  </w:style>
  <w:style w:type="paragraph" w:styleId="3f2">
    <w:name w:val="Body Text 3"/>
    <w:basedOn w:val="a8"/>
    <w:semiHidden/>
    <w:locked/>
    <w:rsid w:val="00421CC3"/>
    <w:pPr>
      <w:spacing w:after="120"/>
    </w:pPr>
    <w:rPr>
      <w:sz w:val="16"/>
      <w:szCs w:val="16"/>
    </w:rPr>
  </w:style>
  <w:style w:type="paragraph" w:styleId="2f5">
    <w:name w:val="Body Text Indent 2"/>
    <w:basedOn w:val="a8"/>
    <w:semiHidden/>
    <w:locked/>
    <w:rsid w:val="00421CC3"/>
    <w:pPr>
      <w:spacing w:after="120" w:line="480" w:lineRule="auto"/>
      <w:ind w:leftChars="200" w:left="420"/>
    </w:pPr>
  </w:style>
  <w:style w:type="paragraph" w:styleId="3f3">
    <w:name w:val="Body Text Indent 3"/>
    <w:basedOn w:val="a8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ff1">
    <w:name w:val="Note Heading"/>
    <w:basedOn w:val="a8"/>
    <w:next w:val="a8"/>
    <w:semiHidden/>
    <w:locked/>
    <w:rsid w:val="00421CC3"/>
    <w:pPr>
      <w:jc w:val="center"/>
    </w:pPr>
  </w:style>
  <w:style w:type="table" w:styleId="afffff2">
    <w:name w:val="Table Professional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e">
    <w:name w:val="页脚右端（绿盟科技）"/>
    <w:basedOn w:val="aff9"/>
    <w:link w:val="Char8"/>
    <w:qFormat/>
    <w:rsid w:val="00323012"/>
    <w:pPr>
      <w:jc w:val="right"/>
    </w:pPr>
  </w:style>
  <w:style w:type="paragraph" w:customStyle="1" w:styleId="a6">
    <w:name w:val="表格标注（绿盟科技）"/>
    <w:basedOn w:val="a5"/>
    <w:next w:val="a9"/>
    <w:rsid w:val="00E15993"/>
    <w:pPr>
      <w:numPr>
        <w:ilvl w:val="7"/>
      </w:numPr>
    </w:pPr>
  </w:style>
  <w:style w:type="table" w:customStyle="1" w:styleId="afffff3">
    <w:name w:val="文档表格无标题行型（绿盟科技）"/>
    <w:basedOn w:val="af8"/>
    <w:rsid w:val="00B05635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afffff4">
    <w:name w:val="文档表格无标题列型（绿盟科技）"/>
    <w:basedOn w:val="af8"/>
    <w:rsid w:val="00494D0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Char8">
    <w:name w:val="页脚右端（绿盟科技） Char"/>
    <w:basedOn w:val="Char3"/>
    <w:link w:val="affe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fff5">
    <w:name w:val="页脚页码（绿盟科技）"/>
    <w:basedOn w:val="af0"/>
    <w:rsid w:val="00445BE0"/>
    <w:pPr>
      <w:framePr w:w="703" w:wrap="around" w:vAnchor="text" w:hAnchor="page" w:x="5598" w:y="247"/>
      <w:jc w:val="center"/>
    </w:pPr>
    <w:rPr>
      <w:sz w:val="18"/>
    </w:rPr>
  </w:style>
  <w:style w:type="paragraph" w:styleId="afffff6">
    <w:name w:val="List Paragraph"/>
    <w:basedOn w:val="a8"/>
    <w:uiPriority w:val="99"/>
    <w:qFormat/>
    <w:rsid w:val="00B11A28"/>
    <w:pPr>
      <w:ind w:firstLineChars="200" w:firstLine="420"/>
    </w:pPr>
  </w:style>
  <w:style w:type="character" w:customStyle="1" w:styleId="Char4">
    <w:name w:val="正文（绿盟科技） Char"/>
    <w:basedOn w:val="aa"/>
    <w:link w:val="a9"/>
    <w:rsid w:val="007C651A"/>
    <w:rPr>
      <w:sz w:val="21"/>
      <w:szCs w:val="21"/>
    </w:rPr>
  </w:style>
  <w:style w:type="character" w:customStyle="1" w:styleId="Char2">
    <w:name w:val="列表（符号一级）（绿盟科技） Char"/>
    <w:basedOn w:val="Char4"/>
    <w:link w:val="a3"/>
    <w:rsid w:val="004E5162"/>
    <w:rPr>
      <w:sz w:val="21"/>
      <w:szCs w:val="21"/>
    </w:rPr>
  </w:style>
  <w:style w:type="character" w:customStyle="1" w:styleId="Char5">
    <w:name w:val="正文首行缩进（绿盟科技） Char"/>
    <w:basedOn w:val="Char4"/>
    <w:link w:val="affa"/>
    <w:rsid w:val="004E5162"/>
    <w:rPr>
      <w:sz w:val="21"/>
      <w:szCs w:val="21"/>
    </w:rPr>
  </w:style>
  <w:style w:type="paragraph" w:customStyle="1" w:styleId="afffff7">
    <w:name w:val="正文加粗"/>
    <w:basedOn w:val="a8"/>
    <w:link w:val="Char9"/>
    <w:rsid w:val="004E5162"/>
    <w:pPr>
      <w:spacing w:line="360" w:lineRule="auto"/>
      <w:ind w:firstLineChars="200" w:firstLine="200"/>
      <w:jc w:val="left"/>
    </w:pPr>
    <w:rPr>
      <w:b/>
      <w:sz w:val="24"/>
      <w:szCs w:val="20"/>
    </w:rPr>
  </w:style>
  <w:style w:type="character" w:customStyle="1" w:styleId="Char9">
    <w:name w:val="正文加粗 Char"/>
    <w:link w:val="afffff7"/>
    <w:rsid w:val="004E5162"/>
    <w:rPr>
      <w:b/>
      <w:sz w:val="24"/>
    </w:rPr>
  </w:style>
  <w:style w:type="paragraph" w:customStyle="1" w:styleId="--">
    <w:name w:val="绿盟科技--正文"/>
    <w:qFormat/>
    <w:rsid w:val="00641C31"/>
    <w:pPr>
      <w:spacing w:line="300" w:lineRule="auto"/>
    </w:pPr>
    <w:rPr>
      <w:sz w:val="21"/>
      <w:szCs w:val="21"/>
    </w:rPr>
  </w:style>
  <w:style w:type="paragraph" w:customStyle="1" w:styleId="--0">
    <w:name w:val="绿盟科技--正文首行缩进"/>
    <w:basedOn w:val="--"/>
    <w:qFormat/>
    <w:rsid w:val="00641C31"/>
    <w:pPr>
      <w:spacing w:after="50"/>
      <w:ind w:firstLineChars="200" w:firstLine="200"/>
    </w:pPr>
  </w:style>
  <w:style w:type="paragraph" w:customStyle="1" w:styleId="--1">
    <w:name w:val="绿盟科技--列表（符号一级）"/>
    <w:basedOn w:val="--"/>
    <w:qFormat/>
    <w:rsid w:val="00641C31"/>
    <w:pPr>
      <w:ind w:left="420" w:hanging="420"/>
    </w:pPr>
  </w:style>
  <w:style w:type="paragraph" w:customStyle="1" w:styleId="--3">
    <w:name w:val="绿盟科技--标题 3"/>
    <w:basedOn w:val="31"/>
    <w:next w:val="--"/>
    <w:qFormat/>
    <w:rsid w:val="00E47F07"/>
    <w:pPr>
      <w:widowControl w:val="0"/>
      <w:numPr>
        <w:ilvl w:val="0"/>
        <w:numId w:val="0"/>
      </w:numPr>
      <w:tabs>
        <w:tab w:val="num" w:pos="907"/>
        <w:tab w:val="left" w:pos="960"/>
      </w:tabs>
      <w:spacing w:line="415" w:lineRule="auto"/>
      <w:ind w:left="907" w:hanging="907"/>
    </w:pPr>
    <w:rPr>
      <w:bCs w:val="0"/>
      <w:szCs w:val="30"/>
    </w:rPr>
  </w:style>
  <w:style w:type="character" w:customStyle="1" w:styleId="Char7">
    <w:name w:val="插图标注（绿盟科技） Char"/>
    <w:link w:val="a5"/>
    <w:rsid w:val="0041240D"/>
    <w:rPr>
      <w:rFonts w:cs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footnote text" w:semiHidden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lock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Strong" w:qFormat="1"/>
    <w:lsdException w:name="Emphasis" w:qFormat="1"/>
    <w:lsdException w:name="Plain Text" w:semiHidden="1"/>
    <w:lsdException w:name="E-mail Signature" w:semiHidden="1"/>
    <w:lsdException w:name="HTML Top of Form" w:locked="0"/>
    <w:lsdException w:name="HTML Bottom of Form" w:locked="0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/>
    <w:lsdException w:name="No List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99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8">
    <w:name w:val="Normal"/>
    <w:qFormat/>
    <w:rsid w:val="00146903"/>
    <w:pPr>
      <w:spacing w:line="240" w:lineRule="atLeast"/>
      <w:jc w:val="both"/>
    </w:pPr>
    <w:rPr>
      <w:sz w:val="21"/>
      <w:szCs w:val="21"/>
    </w:rPr>
  </w:style>
  <w:style w:type="paragraph" w:styleId="1">
    <w:name w:val="heading 1"/>
    <w:basedOn w:val="a9"/>
    <w:next w:val="a8"/>
    <w:qFormat/>
    <w:locked/>
    <w:rsid w:val="009F24B1"/>
    <w:pPr>
      <w:keepNext/>
      <w:keepLines/>
      <w:numPr>
        <w:numId w:val="1"/>
      </w:numPr>
      <w:pBdr>
        <w:bottom w:val="single" w:sz="48" w:space="1" w:color="auto"/>
      </w:pBdr>
      <w:spacing w:before="60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1">
    <w:name w:val="heading 2"/>
    <w:basedOn w:val="a9"/>
    <w:next w:val="a8"/>
    <w:qFormat/>
    <w:locked/>
    <w:rsid w:val="006E5E00"/>
    <w:pPr>
      <w:keepNext/>
      <w:keepLines/>
      <w:widowControl w:val="0"/>
      <w:numPr>
        <w:ilvl w:val="1"/>
        <w:numId w:val="1"/>
      </w:numPr>
      <w:spacing w:before="260" w:after="260"/>
      <w:outlineLvl w:val="1"/>
    </w:pPr>
    <w:rPr>
      <w:rFonts w:eastAsia="黑体"/>
      <w:b/>
      <w:kern w:val="2"/>
      <w:sz w:val="32"/>
    </w:rPr>
  </w:style>
  <w:style w:type="paragraph" w:styleId="31">
    <w:name w:val="heading 3"/>
    <w:basedOn w:val="a9"/>
    <w:next w:val="a8"/>
    <w:qFormat/>
    <w:locked/>
    <w:rsid w:val="006E5E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1">
    <w:name w:val="heading 4"/>
    <w:basedOn w:val="a9"/>
    <w:next w:val="a9"/>
    <w:qFormat/>
    <w:locked/>
    <w:rsid w:val="00EC270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2">
    <w:name w:val="heading 5"/>
    <w:basedOn w:val="a9"/>
    <w:next w:val="a9"/>
    <w:qFormat/>
    <w:locked/>
    <w:rsid w:val="00ED4BFD"/>
    <w:pPr>
      <w:keepNext/>
      <w:keepLines/>
      <w:spacing w:before="280" w:after="156" w:line="377" w:lineRule="auto"/>
      <w:outlineLvl w:val="4"/>
    </w:pPr>
    <w:rPr>
      <w:rFonts w:eastAsia="黑体"/>
      <w:b/>
      <w:bCs/>
      <w:sz w:val="24"/>
      <w:szCs w:val="28"/>
    </w:rPr>
  </w:style>
  <w:style w:type="paragraph" w:styleId="60">
    <w:name w:val="heading 6"/>
    <w:basedOn w:val="a9"/>
    <w:next w:val="a9"/>
    <w:qFormat/>
    <w:locked/>
    <w:rsid w:val="00667881"/>
    <w:pPr>
      <w:keepNext/>
      <w:keepLines/>
      <w:spacing w:before="240" w:after="64" w:line="320" w:lineRule="auto"/>
      <w:outlineLvl w:val="5"/>
    </w:pPr>
    <w:rPr>
      <w:rFonts w:eastAsia="黑体"/>
      <w:b/>
      <w:bCs/>
      <w:szCs w:val="24"/>
    </w:rPr>
  </w:style>
  <w:style w:type="paragraph" w:styleId="7">
    <w:name w:val="heading 7"/>
    <w:basedOn w:val="a8"/>
    <w:next w:val="a8"/>
    <w:qFormat/>
    <w:locked/>
    <w:rsid w:val="00667881"/>
    <w:pPr>
      <w:keepNext/>
      <w:keepLines/>
      <w:spacing w:before="240" w:after="64" w:line="320" w:lineRule="auto"/>
      <w:outlineLvl w:val="6"/>
    </w:pPr>
    <w:rPr>
      <w:rFonts w:eastAsia="黑体"/>
      <w:b/>
      <w:bCs/>
      <w:szCs w:val="24"/>
    </w:rPr>
  </w:style>
  <w:style w:type="paragraph" w:styleId="8">
    <w:name w:val="heading 8"/>
    <w:basedOn w:val="a8"/>
    <w:next w:val="a8"/>
    <w:qFormat/>
    <w:locked/>
    <w:rsid w:val="00667881"/>
    <w:pPr>
      <w:keepNext/>
      <w:keepLines/>
      <w:spacing w:before="240" w:after="64" w:line="320" w:lineRule="auto"/>
      <w:outlineLvl w:val="7"/>
    </w:pPr>
    <w:rPr>
      <w:rFonts w:eastAsia="黑体"/>
      <w:szCs w:val="24"/>
    </w:rPr>
  </w:style>
  <w:style w:type="paragraph" w:styleId="9">
    <w:name w:val="heading 9"/>
    <w:basedOn w:val="a8"/>
    <w:next w:val="a8"/>
    <w:qFormat/>
    <w:locked/>
    <w:rsid w:val="00667881"/>
    <w:pPr>
      <w:keepNext/>
      <w:keepLines/>
      <w:spacing w:before="240" w:after="64" w:line="320" w:lineRule="auto"/>
      <w:outlineLvl w:val="8"/>
    </w:pPr>
    <w:rPr>
      <w:rFonts w:eastAsia="黑体"/>
      <w:sz w:val="15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8"/>
    <w:semiHidden/>
    <w:locked/>
    <w:rsid w:val="006870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e">
    <w:name w:val="page number"/>
    <w:basedOn w:val="aa"/>
    <w:semiHidden/>
    <w:locked/>
    <w:rsid w:val="007D3DBD"/>
  </w:style>
  <w:style w:type="character" w:customStyle="1" w:styleId="af">
    <w:name w:val="已访问的超链接"/>
    <w:basedOn w:val="aa"/>
    <w:semiHidden/>
    <w:locked/>
    <w:rsid w:val="007D3DBD"/>
    <w:rPr>
      <w:color w:val="800080"/>
      <w:u w:val="single"/>
    </w:rPr>
  </w:style>
  <w:style w:type="paragraph" w:styleId="af0">
    <w:name w:val="footer"/>
    <w:basedOn w:val="a8"/>
    <w:link w:val="Char"/>
    <w:semiHidden/>
    <w:locked/>
    <w:rsid w:val="00005259"/>
    <w:pPr>
      <w:tabs>
        <w:tab w:val="center" w:pos="4153"/>
        <w:tab w:val="right" w:pos="8306"/>
      </w:tabs>
      <w:snapToGrid w:val="0"/>
      <w:spacing w:line="240" w:lineRule="auto"/>
    </w:pPr>
    <w:rPr>
      <w:sz w:val="15"/>
      <w:szCs w:val="18"/>
    </w:rPr>
  </w:style>
  <w:style w:type="character" w:customStyle="1" w:styleId="Char">
    <w:name w:val="页脚 Char"/>
    <w:basedOn w:val="aa"/>
    <w:link w:val="af0"/>
    <w:semiHidden/>
    <w:rsid w:val="006C32B4"/>
    <w:rPr>
      <w:sz w:val="15"/>
      <w:szCs w:val="18"/>
    </w:rPr>
  </w:style>
  <w:style w:type="paragraph" w:styleId="af1">
    <w:name w:val="Document Map"/>
    <w:basedOn w:val="a8"/>
    <w:semiHidden/>
    <w:locked/>
    <w:rsid w:val="007D3DBD"/>
    <w:pPr>
      <w:shd w:val="clear" w:color="auto" w:fill="000080"/>
    </w:pPr>
  </w:style>
  <w:style w:type="paragraph" w:styleId="af2">
    <w:name w:val="Balloon Text"/>
    <w:basedOn w:val="a8"/>
    <w:semiHidden/>
    <w:locked/>
    <w:rsid w:val="009D1A24"/>
    <w:rPr>
      <w:sz w:val="18"/>
      <w:szCs w:val="18"/>
    </w:rPr>
  </w:style>
  <w:style w:type="character" w:styleId="af3">
    <w:name w:val="annotation reference"/>
    <w:basedOn w:val="aa"/>
    <w:semiHidden/>
    <w:locked/>
    <w:rsid w:val="009418E1"/>
    <w:rPr>
      <w:sz w:val="21"/>
      <w:szCs w:val="21"/>
    </w:rPr>
  </w:style>
  <w:style w:type="paragraph" w:styleId="af4">
    <w:name w:val="Title"/>
    <w:basedOn w:val="a9"/>
    <w:qFormat/>
    <w:locked/>
    <w:rsid w:val="0064200E"/>
    <w:pPr>
      <w:jc w:val="center"/>
      <w:outlineLvl w:val="0"/>
    </w:pPr>
    <w:rPr>
      <w:rFonts w:eastAsia="黑体" w:cs="Arial"/>
      <w:b/>
      <w:bCs/>
      <w:sz w:val="52"/>
      <w:szCs w:val="32"/>
    </w:rPr>
  </w:style>
  <w:style w:type="paragraph" w:styleId="13">
    <w:name w:val="toc 1"/>
    <w:basedOn w:val="a8"/>
    <w:next w:val="a8"/>
    <w:autoRedefine/>
    <w:uiPriority w:val="39"/>
    <w:semiHidden/>
    <w:locked/>
    <w:rsid w:val="0023667C"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24">
    <w:name w:val="toc 2"/>
    <w:basedOn w:val="a8"/>
    <w:next w:val="a8"/>
    <w:autoRedefine/>
    <w:uiPriority w:val="39"/>
    <w:semiHidden/>
    <w:locked/>
    <w:rsid w:val="00727F53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4">
    <w:name w:val="toc 3"/>
    <w:basedOn w:val="a8"/>
    <w:next w:val="a8"/>
    <w:autoRedefine/>
    <w:uiPriority w:val="39"/>
    <w:semiHidden/>
    <w:locked/>
    <w:rsid w:val="004555A6"/>
    <w:pPr>
      <w:ind w:left="420"/>
      <w:jc w:val="left"/>
    </w:pPr>
    <w:rPr>
      <w:rFonts w:ascii="Calibri" w:hAnsi="Calibri"/>
      <w:iCs/>
      <w:sz w:val="20"/>
      <w:szCs w:val="20"/>
    </w:rPr>
  </w:style>
  <w:style w:type="character" w:styleId="af5">
    <w:name w:val="Hyperlink"/>
    <w:basedOn w:val="aa"/>
    <w:uiPriority w:val="99"/>
    <w:locked/>
    <w:rsid w:val="007D3DBD"/>
    <w:rPr>
      <w:color w:val="0000FF"/>
      <w:u w:val="single"/>
    </w:rPr>
  </w:style>
  <w:style w:type="paragraph" w:styleId="af6">
    <w:name w:val="annotation text"/>
    <w:basedOn w:val="a8"/>
    <w:semiHidden/>
    <w:locked/>
    <w:rsid w:val="009418E1"/>
    <w:pPr>
      <w:jc w:val="left"/>
    </w:pPr>
  </w:style>
  <w:style w:type="paragraph" w:styleId="af7">
    <w:name w:val="annotation subject"/>
    <w:basedOn w:val="af6"/>
    <w:next w:val="af6"/>
    <w:semiHidden/>
    <w:locked/>
    <w:rsid w:val="009418E1"/>
    <w:rPr>
      <w:b/>
      <w:bCs/>
    </w:rPr>
  </w:style>
  <w:style w:type="table" w:styleId="af8">
    <w:name w:val="Table Grid"/>
    <w:basedOn w:val="ab"/>
    <w:semiHidden/>
    <w:locked/>
    <w:rsid w:val="0057574B"/>
    <w:pPr>
      <w:jc w:val="both"/>
    </w:p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目录格式"/>
    <w:basedOn w:val="aa"/>
    <w:semiHidden/>
    <w:locked/>
    <w:rsid w:val="00944BBE"/>
    <w:rPr>
      <w:rFonts w:ascii="Arial" w:eastAsia="黑体" w:hAnsi="Arial"/>
      <w:b/>
      <w:bCs/>
      <w:sz w:val="44"/>
      <w:szCs w:val="44"/>
    </w:rPr>
  </w:style>
  <w:style w:type="paragraph" w:customStyle="1" w:styleId="25">
    <w:name w:val="附录2"/>
    <w:basedOn w:val="a8"/>
    <w:next w:val="a8"/>
    <w:semiHidden/>
    <w:locked/>
    <w:rsid w:val="00F158EB"/>
    <w:pPr>
      <w:widowControl w:val="0"/>
      <w:spacing w:line="240" w:lineRule="auto"/>
      <w:outlineLvl w:val="1"/>
    </w:pPr>
    <w:rPr>
      <w:rFonts w:ascii="黑体" w:eastAsia="黑体" w:hAnsi="黑体"/>
      <w:b/>
      <w:bCs/>
      <w:kern w:val="2"/>
      <w:sz w:val="32"/>
      <w:szCs w:val="24"/>
    </w:rPr>
  </w:style>
  <w:style w:type="paragraph" w:customStyle="1" w:styleId="35">
    <w:name w:val="附录3"/>
    <w:basedOn w:val="a8"/>
    <w:next w:val="a8"/>
    <w:semiHidden/>
    <w:locked/>
    <w:rsid w:val="00F158EB"/>
    <w:pPr>
      <w:widowControl w:val="0"/>
      <w:spacing w:line="240" w:lineRule="auto"/>
      <w:outlineLvl w:val="2"/>
    </w:pPr>
    <w:rPr>
      <w:rFonts w:ascii="Times New Roman" w:eastAsia="黑体" w:hAnsi="Times New Roman"/>
      <w:b/>
      <w:bCs/>
      <w:kern w:val="2"/>
      <w:sz w:val="32"/>
      <w:szCs w:val="24"/>
    </w:rPr>
  </w:style>
  <w:style w:type="paragraph" w:customStyle="1" w:styleId="44">
    <w:name w:val="附录4"/>
    <w:basedOn w:val="a8"/>
    <w:next w:val="a8"/>
    <w:semiHidden/>
    <w:locked/>
    <w:rsid w:val="00F158EB"/>
    <w:pPr>
      <w:outlineLvl w:val="3"/>
    </w:pPr>
    <w:rPr>
      <w:rFonts w:eastAsia="黑体"/>
      <w:sz w:val="28"/>
    </w:rPr>
  </w:style>
  <w:style w:type="paragraph" w:customStyle="1" w:styleId="14">
    <w:name w:val="附录1"/>
    <w:basedOn w:val="a8"/>
    <w:next w:val="a8"/>
    <w:semiHidden/>
    <w:locked/>
    <w:rsid w:val="00F158EB"/>
    <w:pPr>
      <w:widowControl w:val="0"/>
      <w:spacing w:line="240" w:lineRule="auto"/>
      <w:outlineLvl w:val="0"/>
    </w:pPr>
    <w:rPr>
      <w:rFonts w:ascii="黑体" w:eastAsia="黑体" w:hAnsi="黑体"/>
      <w:b/>
      <w:bCs/>
      <w:kern w:val="2"/>
      <w:sz w:val="44"/>
      <w:szCs w:val="24"/>
    </w:rPr>
  </w:style>
  <w:style w:type="paragraph" w:customStyle="1" w:styleId="afa">
    <w:name w:val="图表题注"/>
    <w:basedOn w:val="afb"/>
    <w:semiHidden/>
    <w:locked/>
    <w:rsid w:val="00AB0752"/>
    <w:pPr>
      <w:jc w:val="center"/>
    </w:pPr>
    <w:rPr>
      <w:rFonts w:eastAsia="宋体"/>
      <w:sz w:val="18"/>
    </w:rPr>
  </w:style>
  <w:style w:type="paragraph" w:styleId="afb">
    <w:name w:val="caption"/>
    <w:basedOn w:val="a8"/>
    <w:next w:val="a8"/>
    <w:qFormat/>
    <w:locked/>
    <w:rsid w:val="00662F8F"/>
    <w:rPr>
      <w:rFonts w:eastAsia="黑体" w:cs="Arial"/>
      <w:sz w:val="20"/>
    </w:rPr>
  </w:style>
  <w:style w:type="table" w:customStyle="1" w:styleId="afc">
    <w:name w:val="表格（版本变更记录）（绿盟科技）"/>
    <w:basedOn w:val="ab"/>
    <w:rsid w:val="00C01A2D"/>
    <w:pPr>
      <w:ind w:leftChars="50" w:left="50" w:rightChars="50" w:right="50"/>
    </w:pPr>
    <w:rPr>
      <w:sz w:val="18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name w:val="变更与声明加粗（绿盟科技）"/>
    <w:basedOn w:val="a9"/>
    <w:link w:val="CharChar"/>
    <w:qFormat/>
    <w:rsid w:val="00667DAD"/>
    <w:pPr>
      <w:ind w:leftChars="50" w:left="50" w:rightChars="50" w:right="50"/>
    </w:pPr>
    <w:rPr>
      <w:b/>
      <w:sz w:val="18"/>
    </w:rPr>
  </w:style>
  <w:style w:type="table" w:customStyle="1" w:styleId="afe">
    <w:name w:val="表格（适用性声明）（绿盟科技）"/>
    <w:basedOn w:val="afc"/>
    <w:rsid w:val="00927B6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Char">
    <w:name w:val="变更与声明加粗（绿盟科技） Char Char"/>
    <w:basedOn w:val="aa"/>
    <w:link w:val="afd"/>
    <w:rsid w:val="006C32B4"/>
    <w:rPr>
      <w:b/>
      <w:sz w:val="18"/>
      <w:szCs w:val="21"/>
    </w:rPr>
  </w:style>
  <w:style w:type="paragraph" w:customStyle="1" w:styleId="aff">
    <w:name w:val="变更与声明内容（绿盟科技）"/>
    <w:basedOn w:val="afd"/>
    <w:qFormat/>
    <w:rsid w:val="00667DAD"/>
    <w:rPr>
      <w:b w:val="0"/>
    </w:rPr>
  </w:style>
  <w:style w:type="paragraph" w:styleId="aff0">
    <w:name w:val="Body Text"/>
    <w:basedOn w:val="a8"/>
    <w:link w:val="Char0"/>
    <w:semiHidden/>
    <w:locked/>
    <w:rsid w:val="00927B6E"/>
    <w:pPr>
      <w:spacing w:after="120"/>
    </w:pPr>
  </w:style>
  <w:style w:type="character" w:customStyle="1" w:styleId="Char0">
    <w:name w:val="正文文本 Char"/>
    <w:basedOn w:val="aa"/>
    <w:link w:val="aff0"/>
    <w:semiHidden/>
    <w:rsid w:val="006C32B4"/>
    <w:rPr>
      <w:sz w:val="21"/>
      <w:szCs w:val="21"/>
    </w:rPr>
  </w:style>
  <w:style w:type="paragraph" w:styleId="aff1">
    <w:name w:val="Body Text First Indent"/>
    <w:basedOn w:val="aff0"/>
    <w:link w:val="Char1"/>
    <w:semiHidden/>
    <w:locked/>
    <w:rsid w:val="00927B6E"/>
    <w:pPr>
      <w:ind w:firstLineChars="100" w:firstLine="420"/>
    </w:pPr>
  </w:style>
  <w:style w:type="character" w:customStyle="1" w:styleId="Char1">
    <w:name w:val="正文首行缩进 Char"/>
    <w:basedOn w:val="Char0"/>
    <w:link w:val="aff1"/>
    <w:semiHidden/>
    <w:rsid w:val="006C32B4"/>
    <w:rPr>
      <w:sz w:val="21"/>
      <w:szCs w:val="21"/>
    </w:rPr>
  </w:style>
  <w:style w:type="paragraph" w:styleId="aff2">
    <w:name w:val="Normal Indent"/>
    <w:basedOn w:val="a8"/>
    <w:semiHidden/>
    <w:locked/>
    <w:rsid w:val="00927B6E"/>
    <w:pPr>
      <w:ind w:firstLineChars="200" w:firstLine="420"/>
    </w:pPr>
  </w:style>
  <w:style w:type="table" w:styleId="36">
    <w:name w:val="Table Colorful 3"/>
    <w:basedOn w:val="ab"/>
    <w:semiHidden/>
    <w:locked/>
    <w:rsid w:val="00163CEC"/>
    <w:pPr>
      <w:spacing w:line="300" w:lineRule="auto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3">
    <w:name w:val="文档表格标题行列型（绿盟科技）"/>
    <w:basedOn w:val="af8"/>
    <w:rsid w:val="00494D03"/>
    <w:pPr>
      <w:spacing w:line="300" w:lineRule="auto"/>
      <w:jc w:val="left"/>
    </w:pPr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b/>
      </w:rPr>
      <w:tblPr/>
      <w:tcPr>
        <w:shd w:val="clear" w:color="auto" w:fill="E6E6E6"/>
      </w:tcPr>
    </w:tblStylePr>
  </w:style>
  <w:style w:type="paragraph" w:customStyle="1" w:styleId="aff4">
    <w:name w:val="文档属性标题（绿盟科技）"/>
    <w:basedOn w:val="a9"/>
    <w:qFormat/>
    <w:rsid w:val="00550C17"/>
    <w:pPr>
      <w:framePr w:hSpace="180" w:wrap="around" w:vAnchor="text" w:hAnchor="margin" w:xAlign="inside" w:y="121"/>
      <w:suppressOverlap/>
    </w:pPr>
    <w:rPr>
      <w:b/>
      <w:sz w:val="18"/>
    </w:rPr>
  </w:style>
  <w:style w:type="paragraph" w:customStyle="1" w:styleId="26">
    <w:name w:val="目录 2（绿盟科技）"/>
    <w:basedOn w:val="24"/>
    <w:qFormat/>
    <w:rsid w:val="00AB4B6F"/>
    <w:pPr>
      <w:tabs>
        <w:tab w:val="left" w:pos="840"/>
        <w:tab w:val="right" w:leader="dot" w:pos="8494"/>
      </w:tabs>
      <w:spacing w:after="156"/>
    </w:pPr>
    <w:rPr>
      <w:noProof/>
    </w:rPr>
  </w:style>
  <w:style w:type="paragraph" w:customStyle="1" w:styleId="aff5">
    <w:name w:val="文档属性（绿盟科技）"/>
    <w:basedOn w:val="aff4"/>
    <w:qFormat/>
    <w:rsid w:val="00550C17"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f4"/>
    <w:qFormat/>
    <w:rsid w:val="001C7582"/>
    <w:pPr>
      <w:keepNext/>
      <w:keepLines/>
      <w:widowControl w:val="0"/>
    </w:pPr>
    <w:rPr>
      <w:bCs w:val="0"/>
    </w:rPr>
  </w:style>
  <w:style w:type="paragraph" w:customStyle="1" w:styleId="aff6">
    <w:name w:val="封面版权声明（绿盟科技）"/>
    <w:basedOn w:val="aff4"/>
    <w:qFormat/>
    <w:rsid w:val="00550C17"/>
    <w:pPr>
      <w:framePr w:wrap="around"/>
      <w:jc w:val="right"/>
    </w:pPr>
  </w:style>
  <w:style w:type="paragraph" w:customStyle="1" w:styleId="15">
    <w:name w:val="目录 1（绿盟科技）"/>
    <w:basedOn w:val="13"/>
    <w:qFormat/>
    <w:rsid w:val="00AB4B6F"/>
    <w:pPr>
      <w:tabs>
        <w:tab w:val="left" w:pos="630"/>
        <w:tab w:val="right" w:leader="dot" w:pos="8494"/>
      </w:tabs>
      <w:spacing w:after="156"/>
    </w:pPr>
    <w:rPr>
      <w:noProof/>
    </w:rPr>
  </w:style>
  <w:style w:type="paragraph" w:customStyle="1" w:styleId="a1">
    <w:name w:val="列表（编号一级）（绿盟科技）"/>
    <w:basedOn w:val="a9"/>
    <w:qFormat/>
    <w:rsid w:val="00F612B3"/>
    <w:pPr>
      <w:numPr>
        <w:numId w:val="3"/>
      </w:numPr>
      <w:ind w:left="840"/>
    </w:pPr>
  </w:style>
  <w:style w:type="character" w:customStyle="1" w:styleId="aff7">
    <w:name w:val="文本字符强调（绿盟科技）"/>
    <w:basedOn w:val="aa"/>
    <w:rsid w:val="009B50A0"/>
    <w:rPr>
      <w:rFonts w:ascii="Arial" w:eastAsia="宋体" w:hAnsi="Arial"/>
      <w:b/>
      <w:color w:val="auto"/>
      <w:sz w:val="21"/>
      <w:u w:val="single"/>
    </w:rPr>
  </w:style>
  <w:style w:type="paragraph" w:customStyle="1" w:styleId="a3">
    <w:name w:val="列表（符号一级）（绿盟科技）"/>
    <w:basedOn w:val="a9"/>
    <w:link w:val="Char2"/>
    <w:qFormat/>
    <w:rsid w:val="006D0D24"/>
    <w:pPr>
      <w:numPr>
        <w:numId w:val="4"/>
      </w:numPr>
      <w:ind w:left="840"/>
    </w:pPr>
  </w:style>
  <w:style w:type="character" w:customStyle="1" w:styleId="Char3">
    <w:name w:val="页眉右端（绿盟科技） Char"/>
    <w:basedOn w:val="aa"/>
    <w:link w:val="aff8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9">
    <w:name w:val="页脚左端（绿盟科技）"/>
    <w:basedOn w:val="a8"/>
    <w:qFormat/>
    <w:rsid w:val="00323012"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9">
    <w:name w:val="正文（绿盟科技）"/>
    <w:link w:val="Char4"/>
    <w:qFormat/>
    <w:rsid w:val="00605814"/>
    <w:pPr>
      <w:spacing w:line="300" w:lineRule="auto"/>
    </w:pPr>
    <w:rPr>
      <w:sz w:val="21"/>
      <w:szCs w:val="21"/>
    </w:rPr>
  </w:style>
  <w:style w:type="paragraph" w:customStyle="1" w:styleId="affa">
    <w:name w:val="正文首行缩进（绿盟科技）"/>
    <w:basedOn w:val="a9"/>
    <w:link w:val="Char5"/>
    <w:qFormat/>
    <w:rsid w:val="00EE2CF9"/>
    <w:pPr>
      <w:spacing w:after="50"/>
      <w:ind w:firstLineChars="200" w:firstLine="200"/>
    </w:pPr>
  </w:style>
  <w:style w:type="paragraph" w:customStyle="1" w:styleId="aff8">
    <w:name w:val="页眉右端（绿盟科技）"/>
    <w:basedOn w:val="ad"/>
    <w:link w:val="Char3"/>
    <w:qFormat/>
    <w:rsid w:val="00323012"/>
    <w:pPr>
      <w:pBdr>
        <w:bottom w:val="single" w:sz="4" w:space="9" w:color="auto"/>
      </w:pBdr>
      <w:spacing w:before="160" w:line="240" w:lineRule="auto"/>
      <w:jc w:val="right"/>
    </w:pPr>
    <w:rPr>
      <w:b/>
      <w:color w:val="FFFFFF"/>
    </w:rPr>
  </w:style>
  <w:style w:type="paragraph" w:customStyle="1" w:styleId="affb">
    <w:name w:val="正文左侧缩进（绿盟科技）"/>
    <w:basedOn w:val="a9"/>
    <w:qFormat/>
    <w:rsid w:val="00EE2CF9"/>
    <w:pPr>
      <w:spacing w:after="50"/>
      <w:ind w:leftChars="200" w:left="200"/>
    </w:pPr>
  </w:style>
  <w:style w:type="paragraph" w:customStyle="1" w:styleId="affc">
    <w:name w:val="正文两侧缩进（绿盟科技）"/>
    <w:basedOn w:val="a9"/>
    <w:qFormat/>
    <w:rsid w:val="00EE2CF9"/>
    <w:pPr>
      <w:spacing w:after="50"/>
      <w:ind w:leftChars="200" w:left="200" w:rightChars="200" w:right="200"/>
    </w:pPr>
  </w:style>
  <w:style w:type="paragraph" w:customStyle="1" w:styleId="affd">
    <w:name w:val="页脚密级（绿盟科技）"/>
    <w:basedOn w:val="affe"/>
    <w:link w:val="Char6"/>
    <w:rsid w:val="00323012"/>
    <w:rPr>
      <w:color w:val="FF0000"/>
    </w:rPr>
  </w:style>
  <w:style w:type="character" w:customStyle="1" w:styleId="Char6">
    <w:name w:val="页脚密级（绿盟科技） Char"/>
    <w:basedOn w:val="aa"/>
    <w:link w:val="affd"/>
    <w:rsid w:val="00323012"/>
    <w:rPr>
      <w:rFonts w:ascii="Arial" w:eastAsia="宋体" w:hAnsi="Arial"/>
      <w:b/>
      <w:color w:val="FF0000"/>
      <w:sz w:val="18"/>
      <w:szCs w:val="18"/>
      <w:lang w:val="en-US" w:eastAsia="zh-CN" w:bidi="ar-SA"/>
    </w:rPr>
  </w:style>
  <w:style w:type="paragraph" w:customStyle="1" w:styleId="12">
    <w:name w:val="附录1（绿盟科技）"/>
    <w:basedOn w:val="14"/>
    <w:next w:val="a9"/>
    <w:qFormat/>
    <w:rsid w:val="00014BB2"/>
    <w:pPr>
      <w:keepNext/>
      <w:keepLines/>
      <w:numPr>
        <w:numId w:val="2"/>
      </w:numPr>
      <w:spacing w:before="480" w:afterLines="100" w:after="100"/>
    </w:pPr>
    <w:rPr>
      <w:bCs w:val="0"/>
    </w:rPr>
  </w:style>
  <w:style w:type="paragraph" w:customStyle="1" w:styleId="23">
    <w:name w:val="附录2（绿盟科技）"/>
    <w:basedOn w:val="25"/>
    <w:next w:val="a9"/>
    <w:qFormat/>
    <w:rsid w:val="00014BB2"/>
    <w:pPr>
      <w:numPr>
        <w:ilvl w:val="1"/>
        <w:numId w:val="2"/>
      </w:numPr>
      <w:spacing w:beforeLines="50" w:before="50" w:afterLines="50" w:after="50"/>
    </w:pPr>
    <w:rPr>
      <w:bCs w:val="0"/>
    </w:rPr>
  </w:style>
  <w:style w:type="paragraph" w:customStyle="1" w:styleId="33">
    <w:name w:val="附录3（绿盟科技）"/>
    <w:basedOn w:val="35"/>
    <w:next w:val="a9"/>
    <w:qFormat/>
    <w:rsid w:val="00014BB2"/>
    <w:pPr>
      <w:numPr>
        <w:ilvl w:val="2"/>
        <w:numId w:val="2"/>
      </w:numPr>
      <w:spacing w:beforeLines="50" w:before="50" w:afterLines="50" w:after="50"/>
    </w:pPr>
    <w:rPr>
      <w:bCs w:val="0"/>
    </w:rPr>
  </w:style>
  <w:style w:type="paragraph" w:customStyle="1" w:styleId="43">
    <w:name w:val="附录4（绿盟科技）"/>
    <w:basedOn w:val="44"/>
    <w:next w:val="a9"/>
    <w:qFormat/>
    <w:rsid w:val="009B19BB"/>
    <w:pPr>
      <w:numPr>
        <w:ilvl w:val="3"/>
        <w:numId w:val="2"/>
      </w:numPr>
      <w:spacing w:beforeLines="50" w:before="50" w:afterLines="50" w:after="50"/>
    </w:pPr>
    <w:rPr>
      <w:szCs w:val="28"/>
    </w:rPr>
  </w:style>
  <w:style w:type="paragraph" w:customStyle="1" w:styleId="10">
    <w:name w:val="标题 1（绿盟科技）"/>
    <w:basedOn w:val="1"/>
    <w:next w:val="a9"/>
    <w:qFormat/>
    <w:rsid w:val="00664D1A"/>
    <w:pPr>
      <w:widowControl w:val="0"/>
      <w:numPr>
        <w:numId w:val="5"/>
      </w:numPr>
      <w:spacing w:line="576" w:lineRule="auto"/>
    </w:pPr>
  </w:style>
  <w:style w:type="paragraph" w:customStyle="1" w:styleId="22">
    <w:name w:val="标题 2（绿盟科技）"/>
    <w:basedOn w:val="21"/>
    <w:next w:val="a9"/>
    <w:qFormat/>
    <w:rsid w:val="00664D1A"/>
    <w:pPr>
      <w:numPr>
        <w:numId w:val="5"/>
      </w:numPr>
      <w:spacing w:line="415" w:lineRule="auto"/>
    </w:pPr>
    <w:rPr>
      <w:szCs w:val="32"/>
    </w:rPr>
  </w:style>
  <w:style w:type="paragraph" w:customStyle="1" w:styleId="32">
    <w:name w:val="标题 3（绿盟科技）"/>
    <w:basedOn w:val="31"/>
    <w:next w:val="a9"/>
    <w:qFormat/>
    <w:rsid w:val="00664D1A"/>
    <w:pPr>
      <w:widowControl w:val="0"/>
      <w:numPr>
        <w:numId w:val="5"/>
      </w:numPr>
      <w:tabs>
        <w:tab w:val="left" w:pos="960"/>
      </w:tabs>
      <w:spacing w:line="415" w:lineRule="auto"/>
    </w:pPr>
    <w:rPr>
      <w:bCs w:val="0"/>
      <w:szCs w:val="30"/>
    </w:rPr>
  </w:style>
  <w:style w:type="paragraph" w:customStyle="1" w:styleId="afff">
    <w:name w:val="目录（绿盟科技）"/>
    <w:basedOn w:val="a9"/>
    <w:qFormat/>
    <w:rsid w:val="00084A05"/>
    <w:pPr>
      <w:spacing w:after="156"/>
      <w:jc w:val="center"/>
    </w:pPr>
    <w:rPr>
      <w:rFonts w:eastAsia="黑体"/>
      <w:b/>
      <w:sz w:val="44"/>
    </w:rPr>
  </w:style>
  <w:style w:type="paragraph" w:customStyle="1" w:styleId="42">
    <w:name w:val="标题 4（绿盟科技）"/>
    <w:basedOn w:val="41"/>
    <w:next w:val="a9"/>
    <w:qFormat/>
    <w:rsid w:val="00664D1A"/>
    <w:pPr>
      <w:numPr>
        <w:numId w:val="5"/>
      </w:numPr>
      <w:spacing w:after="156"/>
    </w:pPr>
    <w:rPr>
      <w:bCs w:val="0"/>
    </w:rPr>
  </w:style>
  <w:style w:type="paragraph" w:customStyle="1" w:styleId="53">
    <w:name w:val="标题 5（无编号）（绿盟科技）"/>
    <w:basedOn w:val="52"/>
    <w:next w:val="a9"/>
    <w:qFormat/>
    <w:rsid w:val="001757C6"/>
    <w:pPr>
      <w:widowControl w:val="0"/>
    </w:pPr>
    <w:rPr>
      <w:bCs w:val="0"/>
    </w:rPr>
  </w:style>
  <w:style w:type="paragraph" w:customStyle="1" w:styleId="61">
    <w:name w:val="标题 6（无编号）（绿盟科技）"/>
    <w:basedOn w:val="60"/>
    <w:next w:val="a9"/>
    <w:qFormat/>
    <w:rsid w:val="001757C6"/>
    <w:pPr>
      <w:widowControl w:val="0"/>
      <w:spacing w:line="319" w:lineRule="auto"/>
    </w:pPr>
    <w:rPr>
      <w:bCs w:val="0"/>
    </w:rPr>
  </w:style>
  <w:style w:type="paragraph" w:customStyle="1" w:styleId="51">
    <w:name w:val="标题 5（有编号）（绿盟科技）"/>
    <w:basedOn w:val="53"/>
    <w:next w:val="a9"/>
    <w:qFormat/>
    <w:rsid w:val="00664D1A"/>
    <w:pPr>
      <w:numPr>
        <w:ilvl w:val="4"/>
        <w:numId w:val="5"/>
      </w:numPr>
    </w:pPr>
  </w:style>
  <w:style w:type="paragraph" w:customStyle="1" w:styleId="6">
    <w:name w:val="标题 6（有编号）（绿盟科技）"/>
    <w:basedOn w:val="61"/>
    <w:next w:val="a9"/>
    <w:qFormat/>
    <w:rsid w:val="00664D1A"/>
    <w:pPr>
      <w:numPr>
        <w:ilvl w:val="5"/>
        <w:numId w:val="5"/>
      </w:numPr>
    </w:pPr>
  </w:style>
  <w:style w:type="paragraph" w:styleId="45">
    <w:name w:val="toc 4"/>
    <w:basedOn w:val="a8"/>
    <w:next w:val="a8"/>
    <w:autoRedefine/>
    <w:semiHidden/>
    <w:locked/>
    <w:rsid w:val="00AB4B6F"/>
    <w:pPr>
      <w:ind w:left="630"/>
      <w:jc w:val="left"/>
    </w:pPr>
    <w:rPr>
      <w:rFonts w:ascii="Calibri" w:hAnsi="Calibri"/>
      <w:sz w:val="18"/>
      <w:szCs w:val="18"/>
    </w:rPr>
  </w:style>
  <w:style w:type="paragraph" w:styleId="54">
    <w:name w:val="toc 5"/>
    <w:basedOn w:val="a8"/>
    <w:next w:val="a8"/>
    <w:autoRedefine/>
    <w:semiHidden/>
    <w:locked/>
    <w:rsid w:val="00AB4B6F"/>
    <w:pPr>
      <w:ind w:left="840"/>
      <w:jc w:val="left"/>
    </w:pPr>
    <w:rPr>
      <w:rFonts w:ascii="Calibri" w:hAnsi="Calibri"/>
      <w:sz w:val="18"/>
      <w:szCs w:val="18"/>
    </w:rPr>
  </w:style>
  <w:style w:type="paragraph" w:styleId="62">
    <w:name w:val="toc 6"/>
    <w:basedOn w:val="a8"/>
    <w:next w:val="a8"/>
    <w:autoRedefine/>
    <w:semiHidden/>
    <w:locked/>
    <w:rsid w:val="00AB4B6F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8"/>
    <w:next w:val="a8"/>
    <w:autoRedefine/>
    <w:semiHidden/>
    <w:locked/>
    <w:rsid w:val="00AB4B6F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8"/>
    <w:next w:val="a8"/>
    <w:autoRedefine/>
    <w:semiHidden/>
    <w:locked/>
    <w:rsid w:val="00AB4B6F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8"/>
    <w:next w:val="a8"/>
    <w:autoRedefine/>
    <w:semiHidden/>
    <w:locked/>
    <w:rsid w:val="00AB4B6F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37">
    <w:name w:val="目录 3（绿盟科技）"/>
    <w:basedOn w:val="34"/>
    <w:qFormat/>
    <w:rsid w:val="00AB4B6F"/>
    <w:pPr>
      <w:tabs>
        <w:tab w:val="left" w:pos="1260"/>
        <w:tab w:val="right" w:leader="dot" w:pos="8494"/>
      </w:tabs>
      <w:spacing w:after="156"/>
    </w:pPr>
    <w:rPr>
      <w:noProof/>
    </w:rPr>
  </w:style>
  <w:style w:type="paragraph" w:customStyle="1" w:styleId="a2">
    <w:name w:val="列表（编号二级）（绿盟科技）"/>
    <w:basedOn w:val="a1"/>
    <w:qFormat/>
    <w:rsid w:val="006D0D24"/>
    <w:pPr>
      <w:numPr>
        <w:ilvl w:val="1"/>
      </w:numPr>
      <w:ind w:left="1260"/>
    </w:pPr>
  </w:style>
  <w:style w:type="paragraph" w:customStyle="1" w:styleId="a4">
    <w:name w:val="列表（符号二级）（绿盟科技）"/>
    <w:basedOn w:val="a3"/>
    <w:qFormat/>
    <w:rsid w:val="006D0D24"/>
    <w:pPr>
      <w:numPr>
        <w:ilvl w:val="1"/>
      </w:numPr>
      <w:ind w:left="1260"/>
    </w:pPr>
  </w:style>
  <w:style w:type="paragraph" w:styleId="afff0">
    <w:name w:val="macro"/>
    <w:semiHidden/>
    <w:locked/>
    <w:rsid w:val="00605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Lines="50"/>
    </w:pPr>
    <w:rPr>
      <w:rFonts w:ascii="Courier New" w:hAnsi="Courier New" w:cs="Courier New"/>
      <w:sz w:val="24"/>
      <w:szCs w:val="24"/>
    </w:rPr>
  </w:style>
  <w:style w:type="paragraph" w:styleId="afff1">
    <w:name w:val="footnote text"/>
    <w:basedOn w:val="a8"/>
    <w:semiHidden/>
    <w:locked/>
    <w:rsid w:val="00605814"/>
    <w:pPr>
      <w:snapToGrid w:val="0"/>
      <w:jc w:val="left"/>
    </w:pPr>
    <w:rPr>
      <w:sz w:val="18"/>
      <w:szCs w:val="18"/>
    </w:rPr>
  </w:style>
  <w:style w:type="character" w:styleId="afff2">
    <w:name w:val="footnote reference"/>
    <w:basedOn w:val="aa"/>
    <w:semiHidden/>
    <w:locked/>
    <w:rsid w:val="00605814"/>
    <w:rPr>
      <w:vertAlign w:val="superscript"/>
    </w:rPr>
  </w:style>
  <w:style w:type="paragraph" w:styleId="16">
    <w:name w:val="index 1"/>
    <w:basedOn w:val="a8"/>
    <w:next w:val="a8"/>
    <w:autoRedefine/>
    <w:semiHidden/>
    <w:locked/>
    <w:rsid w:val="00605814"/>
  </w:style>
  <w:style w:type="paragraph" w:styleId="27">
    <w:name w:val="index 2"/>
    <w:basedOn w:val="a8"/>
    <w:next w:val="a8"/>
    <w:autoRedefine/>
    <w:semiHidden/>
    <w:locked/>
    <w:rsid w:val="00605814"/>
    <w:pPr>
      <w:ind w:leftChars="200" w:left="200"/>
    </w:pPr>
  </w:style>
  <w:style w:type="paragraph" w:styleId="38">
    <w:name w:val="index 3"/>
    <w:basedOn w:val="a8"/>
    <w:next w:val="a8"/>
    <w:autoRedefine/>
    <w:semiHidden/>
    <w:locked/>
    <w:rsid w:val="00605814"/>
    <w:pPr>
      <w:ind w:leftChars="400" w:left="400"/>
    </w:pPr>
  </w:style>
  <w:style w:type="paragraph" w:styleId="46">
    <w:name w:val="index 4"/>
    <w:basedOn w:val="a8"/>
    <w:next w:val="a8"/>
    <w:autoRedefine/>
    <w:semiHidden/>
    <w:locked/>
    <w:rsid w:val="00605814"/>
    <w:pPr>
      <w:ind w:leftChars="600" w:left="600"/>
    </w:pPr>
  </w:style>
  <w:style w:type="paragraph" w:styleId="55">
    <w:name w:val="index 5"/>
    <w:basedOn w:val="a8"/>
    <w:next w:val="a8"/>
    <w:autoRedefine/>
    <w:semiHidden/>
    <w:locked/>
    <w:rsid w:val="00605814"/>
    <w:pPr>
      <w:ind w:leftChars="800" w:left="800"/>
    </w:pPr>
  </w:style>
  <w:style w:type="paragraph" w:styleId="63">
    <w:name w:val="index 6"/>
    <w:basedOn w:val="a8"/>
    <w:next w:val="a8"/>
    <w:autoRedefine/>
    <w:semiHidden/>
    <w:locked/>
    <w:rsid w:val="00605814"/>
    <w:pPr>
      <w:ind w:leftChars="1000" w:left="1000"/>
    </w:pPr>
  </w:style>
  <w:style w:type="paragraph" w:styleId="71">
    <w:name w:val="index 7"/>
    <w:basedOn w:val="a8"/>
    <w:next w:val="a8"/>
    <w:autoRedefine/>
    <w:semiHidden/>
    <w:locked/>
    <w:rsid w:val="00605814"/>
    <w:pPr>
      <w:ind w:leftChars="1200" w:left="1200"/>
    </w:pPr>
  </w:style>
  <w:style w:type="paragraph" w:styleId="81">
    <w:name w:val="index 8"/>
    <w:basedOn w:val="a8"/>
    <w:next w:val="a8"/>
    <w:autoRedefine/>
    <w:semiHidden/>
    <w:locked/>
    <w:rsid w:val="00605814"/>
    <w:pPr>
      <w:ind w:leftChars="1400" w:left="1400"/>
    </w:pPr>
  </w:style>
  <w:style w:type="paragraph" w:styleId="91">
    <w:name w:val="index 9"/>
    <w:basedOn w:val="a8"/>
    <w:next w:val="a8"/>
    <w:autoRedefine/>
    <w:semiHidden/>
    <w:locked/>
    <w:rsid w:val="00605814"/>
    <w:pPr>
      <w:ind w:leftChars="1600" w:left="1600"/>
    </w:pPr>
  </w:style>
  <w:style w:type="paragraph" w:styleId="afff3">
    <w:name w:val="index heading"/>
    <w:basedOn w:val="a8"/>
    <w:next w:val="16"/>
    <w:semiHidden/>
    <w:locked/>
    <w:rsid w:val="00605814"/>
    <w:rPr>
      <w:rFonts w:cs="Arial"/>
      <w:b/>
      <w:bCs/>
    </w:rPr>
  </w:style>
  <w:style w:type="paragraph" w:styleId="afff4">
    <w:name w:val="table of figures"/>
    <w:basedOn w:val="a8"/>
    <w:next w:val="a8"/>
    <w:semiHidden/>
    <w:locked/>
    <w:rsid w:val="00605814"/>
    <w:pPr>
      <w:ind w:leftChars="200" w:left="200" w:hangingChars="200" w:hanging="200"/>
    </w:pPr>
  </w:style>
  <w:style w:type="paragraph" w:styleId="afff5">
    <w:name w:val="endnote text"/>
    <w:basedOn w:val="a8"/>
    <w:semiHidden/>
    <w:locked/>
    <w:rsid w:val="00605814"/>
    <w:pPr>
      <w:snapToGrid w:val="0"/>
      <w:jc w:val="left"/>
    </w:pPr>
  </w:style>
  <w:style w:type="character" w:styleId="afff6">
    <w:name w:val="endnote reference"/>
    <w:basedOn w:val="aa"/>
    <w:semiHidden/>
    <w:locked/>
    <w:rsid w:val="00605814"/>
    <w:rPr>
      <w:vertAlign w:val="superscript"/>
    </w:rPr>
  </w:style>
  <w:style w:type="paragraph" w:styleId="afff7">
    <w:name w:val="table of authorities"/>
    <w:basedOn w:val="a8"/>
    <w:next w:val="a8"/>
    <w:semiHidden/>
    <w:locked/>
    <w:rsid w:val="00605814"/>
    <w:pPr>
      <w:ind w:leftChars="200" w:left="420"/>
    </w:pPr>
  </w:style>
  <w:style w:type="paragraph" w:styleId="afff8">
    <w:name w:val="toa heading"/>
    <w:basedOn w:val="a8"/>
    <w:next w:val="a8"/>
    <w:semiHidden/>
    <w:locked/>
    <w:rsid w:val="00605814"/>
    <w:pPr>
      <w:spacing w:before="120"/>
    </w:pPr>
    <w:rPr>
      <w:rFonts w:cs="Arial"/>
      <w:sz w:val="24"/>
      <w:szCs w:val="24"/>
    </w:rPr>
  </w:style>
  <w:style w:type="paragraph" w:customStyle="1" w:styleId="afff9">
    <w:name w:val="文本段落引用（绿盟科技）"/>
    <w:basedOn w:val="affa"/>
    <w:next w:val="affa"/>
    <w:rsid w:val="00904116"/>
    <w:pPr>
      <w:pBdr>
        <w:top w:val="single" w:sz="4" w:space="1" w:color="auto"/>
        <w:bottom w:val="single" w:sz="4" w:space="1" w:color="auto"/>
      </w:pBdr>
      <w:shd w:val="clear" w:color="auto" w:fill="E6E6E6"/>
      <w:ind w:firstLine="420"/>
    </w:pPr>
  </w:style>
  <w:style w:type="paragraph" w:customStyle="1" w:styleId="afffa">
    <w:name w:val="文本段落强调（绿盟科技）"/>
    <w:basedOn w:val="affa"/>
    <w:next w:val="affa"/>
    <w:rsid w:val="00421CC3"/>
    <w:rPr>
      <w:b/>
      <w:u w:val="single"/>
    </w:rPr>
  </w:style>
  <w:style w:type="numbering" w:customStyle="1" w:styleId="11">
    <w:name w:val="当前列表1"/>
    <w:semiHidden/>
    <w:rsid w:val="00EB430F"/>
    <w:pPr>
      <w:numPr>
        <w:numId w:val="6"/>
      </w:numPr>
    </w:pPr>
  </w:style>
  <w:style w:type="paragraph" w:customStyle="1" w:styleId="--78">
    <w:name w:val="样式 绿盟科技--列表（符号一级） + 段后: 7.8 磅"/>
    <w:basedOn w:val="a3"/>
    <w:semiHidden/>
    <w:rsid w:val="003C0683"/>
    <w:pPr>
      <w:spacing w:beforeLines="25" w:before="25"/>
    </w:pPr>
    <w:rPr>
      <w:rFonts w:cs="宋体"/>
      <w:szCs w:val="20"/>
    </w:rPr>
  </w:style>
  <w:style w:type="paragraph" w:customStyle="1" w:styleId="--6">
    <w:name w:val="样式 绿盟科技--列表（符号二级） + 段后: 6 磅"/>
    <w:basedOn w:val="a4"/>
    <w:semiHidden/>
    <w:rsid w:val="00160F97"/>
    <w:rPr>
      <w:rFonts w:cs="宋体"/>
      <w:szCs w:val="20"/>
    </w:rPr>
  </w:style>
  <w:style w:type="paragraph" w:customStyle="1" w:styleId="--05">
    <w:name w:val="样式 绿盟科技--列表（编号二级） + 段后: 0.5 行"/>
    <w:basedOn w:val="a2"/>
    <w:semiHidden/>
    <w:rsid w:val="00160F97"/>
    <w:rPr>
      <w:rFonts w:cs="宋体"/>
      <w:szCs w:val="20"/>
    </w:rPr>
  </w:style>
  <w:style w:type="paragraph" w:customStyle="1" w:styleId="--050">
    <w:name w:val="样式 绿盟科技--列表（编号一级） + 段后: 0.5 行"/>
    <w:basedOn w:val="a1"/>
    <w:semiHidden/>
    <w:rsid w:val="003C0683"/>
    <w:pPr>
      <w:spacing w:before="25"/>
    </w:pPr>
    <w:rPr>
      <w:rFonts w:cs="宋体"/>
      <w:szCs w:val="20"/>
    </w:rPr>
  </w:style>
  <w:style w:type="paragraph" w:customStyle="1" w:styleId="afffb">
    <w:name w:val="插图（绿盟科技）"/>
    <w:next w:val="a9"/>
    <w:rsid w:val="002E299A"/>
    <w:pPr>
      <w:spacing w:beforeLines="25" w:before="25" w:afterLines="25" w:after="25"/>
      <w:jc w:val="center"/>
    </w:pPr>
    <w:rPr>
      <w:sz w:val="21"/>
      <w:szCs w:val="21"/>
    </w:rPr>
  </w:style>
  <w:style w:type="paragraph" w:customStyle="1" w:styleId="a5">
    <w:name w:val="插图标注（绿盟科技）"/>
    <w:next w:val="a9"/>
    <w:link w:val="Char7"/>
    <w:qFormat/>
    <w:rsid w:val="00E15993"/>
    <w:pPr>
      <w:numPr>
        <w:ilvl w:val="6"/>
        <w:numId w:val="5"/>
      </w:numPr>
      <w:spacing w:after="156"/>
      <w:jc w:val="center"/>
    </w:pPr>
    <w:rPr>
      <w:rFonts w:cs="Arial"/>
      <w:sz w:val="21"/>
      <w:szCs w:val="21"/>
    </w:rPr>
  </w:style>
  <w:style w:type="numbering" w:styleId="111111">
    <w:name w:val="Outline List 2"/>
    <w:basedOn w:val="ac"/>
    <w:semiHidden/>
    <w:locked/>
    <w:rsid w:val="00421CC3"/>
    <w:pPr>
      <w:numPr>
        <w:numId w:val="17"/>
      </w:numPr>
    </w:pPr>
  </w:style>
  <w:style w:type="numbering" w:styleId="1111110">
    <w:name w:val="Outline List 1"/>
    <w:basedOn w:val="ac"/>
    <w:semiHidden/>
    <w:locked/>
    <w:rsid w:val="00421CC3"/>
    <w:pPr>
      <w:numPr>
        <w:numId w:val="18"/>
      </w:numPr>
    </w:pPr>
  </w:style>
  <w:style w:type="character" w:styleId="HTML">
    <w:name w:val="HTML Variable"/>
    <w:basedOn w:val="aa"/>
    <w:semiHidden/>
    <w:locked/>
    <w:rsid w:val="00421CC3"/>
    <w:rPr>
      <w:i/>
      <w:iCs/>
    </w:rPr>
  </w:style>
  <w:style w:type="character" w:styleId="HTML0">
    <w:name w:val="HTML Typewriter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1">
    <w:name w:val="HTML Code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semiHidden/>
    <w:locked/>
    <w:rsid w:val="00421CC3"/>
    <w:rPr>
      <w:i/>
      <w:iCs/>
    </w:rPr>
  </w:style>
  <w:style w:type="character" w:styleId="HTML3">
    <w:name w:val="HTML Definition"/>
    <w:basedOn w:val="aa"/>
    <w:semiHidden/>
    <w:locked/>
    <w:rsid w:val="00421CC3"/>
    <w:rPr>
      <w:i/>
      <w:iCs/>
    </w:rPr>
  </w:style>
  <w:style w:type="character" w:styleId="HTML4">
    <w:name w:val="HTML Keyboard"/>
    <w:basedOn w:val="aa"/>
    <w:semiHidden/>
    <w:locked/>
    <w:rsid w:val="00421CC3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a"/>
    <w:semiHidden/>
    <w:locked/>
    <w:rsid w:val="00421CC3"/>
  </w:style>
  <w:style w:type="character" w:styleId="HTML6">
    <w:name w:val="HTML Sample"/>
    <w:basedOn w:val="aa"/>
    <w:semiHidden/>
    <w:locked/>
    <w:rsid w:val="00421CC3"/>
    <w:rPr>
      <w:rFonts w:ascii="Courier New" w:hAnsi="Courier New" w:cs="Courier New"/>
    </w:rPr>
  </w:style>
  <w:style w:type="character" w:styleId="HTML7">
    <w:name w:val="HTML Cite"/>
    <w:basedOn w:val="aa"/>
    <w:semiHidden/>
    <w:locked/>
    <w:rsid w:val="00421CC3"/>
    <w:rPr>
      <w:i/>
      <w:iCs/>
    </w:rPr>
  </w:style>
  <w:style w:type="paragraph" w:styleId="HTML8">
    <w:name w:val="HTML Preformatted"/>
    <w:basedOn w:val="a8"/>
    <w:semiHidden/>
    <w:locked/>
    <w:rsid w:val="00421CC3"/>
    <w:rPr>
      <w:rFonts w:ascii="Courier New" w:hAnsi="Courier New" w:cs="Courier New"/>
      <w:sz w:val="20"/>
      <w:szCs w:val="20"/>
    </w:rPr>
  </w:style>
  <w:style w:type="table" w:styleId="afffc">
    <w:name w:val="Table Theme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Colorful 1"/>
    <w:basedOn w:val="ab"/>
    <w:semiHidden/>
    <w:locked/>
    <w:rsid w:val="00421CC3"/>
    <w:pPr>
      <w:spacing w:afterLines="50" w:line="30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d">
    <w:name w:val="Salutation"/>
    <w:basedOn w:val="a8"/>
    <w:next w:val="a8"/>
    <w:semiHidden/>
    <w:locked/>
    <w:rsid w:val="00421CC3"/>
  </w:style>
  <w:style w:type="paragraph" w:styleId="afffe">
    <w:name w:val="Plain Text"/>
    <w:basedOn w:val="a8"/>
    <w:semiHidden/>
    <w:locked/>
    <w:rsid w:val="00421CC3"/>
    <w:rPr>
      <w:rFonts w:ascii="宋体" w:hAnsi="Courier New" w:cs="Courier New"/>
    </w:rPr>
  </w:style>
  <w:style w:type="table" w:styleId="affff">
    <w:name w:val="Table Elegant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E-mail Signature"/>
    <w:basedOn w:val="a8"/>
    <w:semiHidden/>
    <w:locked/>
    <w:rsid w:val="00421CC3"/>
  </w:style>
  <w:style w:type="paragraph" w:styleId="affff1">
    <w:name w:val="Subtitle"/>
    <w:basedOn w:val="a8"/>
    <w:qFormat/>
    <w:locked/>
    <w:rsid w:val="00421CC3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18">
    <w:name w:val="Table Classic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b"/>
    <w:semiHidden/>
    <w:locked/>
    <w:rsid w:val="00421CC3"/>
    <w:pPr>
      <w:spacing w:afterLines="50" w:line="30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envelope return"/>
    <w:basedOn w:val="a8"/>
    <w:semiHidden/>
    <w:locked/>
    <w:rsid w:val="00421CC3"/>
    <w:pPr>
      <w:snapToGrid w:val="0"/>
    </w:pPr>
    <w:rPr>
      <w:rFonts w:cs="Arial"/>
    </w:rPr>
  </w:style>
  <w:style w:type="table" w:styleId="19">
    <w:name w:val="Table Simple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3">
    <w:name w:val="Closing"/>
    <w:basedOn w:val="a8"/>
    <w:semiHidden/>
    <w:locked/>
    <w:rsid w:val="00421CC3"/>
    <w:pPr>
      <w:ind w:leftChars="2100" w:left="100"/>
    </w:pPr>
  </w:style>
  <w:style w:type="table" w:styleId="1a">
    <w:name w:val="Table Subtle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ubtle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3D effects 2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List"/>
    <w:basedOn w:val="a8"/>
    <w:semiHidden/>
    <w:locked/>
    <w:rsid w:val="00421CC3"/>
    <w:pPr>
      <w:ind w:left="200" w:hangingChars="200" w:hanging="200"/>
    </w:pPr>
  </w:style>
  <w:style w:type="paragraph" w:styleId="2d">
    <w:name w:val="List 2"/>
    <w:basedOn w:val="a8"/>
    <w:semiHidden/>
    <w:locked/>
    <w:rsid w:val="00421CC3"/>
    <w:pPr>
      <w:ind w:leftChars="200" w:left="100" w:hangingChars="200" w:hanging="200"/>
    </w:pPr>
  </w:style>
  <w:style w:type="paragraph" w:styleId="3c">
    <w:name w:val="List 3"/>
    <w:basedOn w:val="a8"/>
    <w:semiHidden/>
    <w:locked/>
    <w:rsid w:val="00421CC3"/>
    <w:pPr>
      <w:ind w:leftChars="400" w:left="100" w:hangingChars="200" w:hanging="200"/>
    </w:pPr>
  </w:style>
  <w:style w:type="paragraph" w:styleId="48">
    <w:name w:val="List 4"/>
    <w:basedOn w:val="a8"/>
    <w:semiHidden/>
    <w:locked/>
    <w:rsid w:val="00421CC3"/>
    <w:pPr>
      <w:ind w:leftChars="600" w:left="100" w:hangingChars="200" w:hanging="200"/>
    </w:pPr>
  </w:style>
  <w:style w:type="paragraph" w:styleId="56">
    <w:name w:val="List 5"/>
    <w:basedOn w:val="a8"/>
    <w:semiHidden/>
    <w:locked/>
    <w:rsid w:val="00421CC3"/>
    <w:pPr>
      <w:ind w:leftChars="800" w:left="100" w:hangingChars="200" w:hanging="200"/>
    </w:pPr>
  </w:style>
  <w:style w:type="paragraph" w:styleId="a">
    <w:name w:val="List Number"/>
    <w:basedOn w:val="a8"/>
    <w:semiHidden/>
    <w:locked/>
    <w:rsid w:val="00421CC3"/>
    <w:pPr>
      <w:numPr>
        <w:numId w:val="7"/>
      </w:numPr>
    </w:pPr>
  </w:style>
  <w:style w:type="paragraph" w:styleId="2">
    <w:name w:val="List Number 2"/>
    <w:basedOn w:val="a8"/>
    <w:semiHidden/>
    <w:locked/>
    <w:rsid w:val="00421CC3"/>
    <w:pPr>
      <w:numPr>
        <w:numId w:val="8"/>
      </w:numPr>
    </w:pPr>
  </w:style>
  <w:style w:type="paragraph" w:styleId="3">
    <w:name w:val="List Number 3"/>
    <w:basedOn w:val="a8"/>
    <w:semiHidden/>
    <w:locked/>
    <w:rsid w:val="00421CC3"/>
    <w:pPr>
      <w:numPr>
        <w:numId w:val="9"/>
      </w:numPr>
    </w:pPr>
  </w:style>
  <w:style w:type="paragraph" w:styleId="4">
    <w:name w:val="List Number 4"/>
    <w:basedOn w:val="a8"/>
    <w:semiHidden/>
    <w:locked/>
    <w:rsid w:val="00421CC3"/>
    <w:pPr>
      <w:numPr>
        <w:numId w:val="10"/>
      </w:numPr>
    </w:pPr>
  </w:style>
  <w:style w:type="paragraph" w:styleId="5">
    <w:name w:val="List Number 5"/>
    <w:basedOn w:val="a8"/>
    <w:semiHidden/>
    <w:locked/>
    <w:rsid w:val="00421CC3"/>
    <w:pPr>
      <w:numPr>
        <w:numId w:val="11"/>
      </w:numPr>
    </w:pPr>
  </w:style>
  <w:style w:type="paragraph" w:styleId="affff5">
    <w:name w:val="List Continue"/>
    <w:basedOn w:val="a8"/>
    <w:semiHidden/>
    <w:locked/>
    <w:rsid w:val="00421CC3"/>
    <w:pPr>
      <w:spacing w:after="120"/>
      <w:ind w:leftChars="200" w:left="420"/>
    </w:pPr>
  </w:style>
  <w:style w:type="paragraph" w:styleId="2e">
    <w:name w:val="List Continue 2"/>
    <w:basedOn w:val="a8"/>
    <w:semiHidden/>
    <w:locked/>
    <w:rsid w:val="00421CC3"/>
    <w:pPr>
      <w:spacing w:after="120"/>
      <w:ind w:leftChars="400" w:left="840"/>
    </w:pPr>
  </w:style>
  <w:style w:type="paragraph" w:styleId="3d">
    <w:name w:val="List Continue 3"/>
    <w:basedOn w:val="a8"/>
    <w:semiHidden/>
    <w:locked/>
    <w:rsid w:val="00421CC3"/>
    <w:pPr>
      <w:spacing w:after="120"/>
      <w:ind w:leftChars="600" w:left="1260"/>
    </w:pPr>
  </w:style>
  <w:style w:type="paragraph" w:styleId="49">
    <w:name w:val="List Continue 4"/>
    <w:basedOn w:val="a8"/>
    <w:semiHidden/>
    <w:locked/>
    <w:rsid w:val="00421CC3"/>
    <w:pPr>
      <w:spacing w:after="120"/>
      <w:ind w:leftChars="800" w:left="1680"/>
    </w:pPr>
  </w:style>
  <w:style w:type="paragraph" w:styleId="57">
    <w:name w:val="List Continue 5"/>
    <w:basedOn w:val="a8"/>
    <w:semiHidden/>
    <w:locked/>
    <w:rsid w:val="00421CC3"/>
    <w:pPr>
      <w:spacing w:after="120"/>
      <w:ind w:leftChars="1000" w:left="2100"/>
    </w:pPr>
  </w:style>
  <w:style w:type="paragraph" w:styleId="a0">
    <w:name w:val="List Bullet"/>
    <w:basedOn w:val="a8"/>
    <w:semiHidden/>
    <w:locked/>
    <w:rsid w:val="00421CC3"/>
    <w:pPr>
      <w:numPr>
        <w:numId w:val="12"/>
      </w:numPr>
    </w:pPr>
  </w:style>
  <w:style w:type="paragraph" w:styleId="20">
    <w:name w:val="List Bullet 2"/>
    <w:basedOn w:val="a8"/>
    <w:semiHidden/>
    <w:locked/>
    <w:rsid w:val="00421CC3"/>
    <w:pPr>
      <w:numPr>
        <w:numId w:val="13"/>
      </w:numPr>
    </w:pPr>
  </w:style>
  <w:style w:type="paragraph" w:styleId="30">
    <w:name w:val="List Bullet 3"/>
    <w:basedOn w:val="a8"/>
    <w:semiHidden/>
    <w:locked/>
    <w:rsid w:val="00421CC3"/>
    <w:pPr>
      <w:numPr>
        <w:numId w:val="14"/>
      </w:numPr>
    </w:pPr>
  </w:style>
  <w:style w:type="paragraph" w:styleId="40">
    <w:name w:val="List Bullet 4"/>
    <w:basedOn w:val="a8"/>
    <w:semiHidden/>
    <w:locked/>
    <w:rsid w:val="00421CC3"/>
    <w:pPr>
      <w:numPr>
        <w:numId w:val="15"/>
      </w:numPr>
    </w:pPr>
  </w:style>
  <w:style w:type="paragraph" w:styleId="50">
    <w:name w:val="List Bullet 5"/>
    <w:basedOn w:val="a8"/>
    <w:semiHidden/>
    <w:locked/>
    <w:rsid w:val="00421CC3"/>
    <w:pPr>
      <w:numPr>
        <w:numId w:val="16"/>
      </w:numPr>
    </w:pPr>
  </w:style>
  <w:style w:type="table" w:styleId="1c">
    <w:name w:val="Table List 1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b"/>
    <w:semiHidden/>
    <w:locked/>
    <w:rsid w:val="00421CC3"/>
    <w:pPr>
      <w:spacing w:afterLines="50" w:line="30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6">
    <w:name w:val="Table Contemporary"/>
    <w:basedOn w:val="ab"/>
    <w:semiHidden/>
    <w:locked/>
    <w:rsid w:val="00421CC3"/>
    <w:pPr>
      <w:spacing w:afterLines="50" w:line="30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7">
    <w:name w:val="Normal (Web)"/>
    <w:basedOn w:val="a8"/>
    <w:uiPriority w:val="99"/>
    <w:semiHidden/>
    <w:locked/>
    <w:rsid w:val="00421CC3"/>
    <w:rPr>
      <w:rFonts w:ascii="Times New Roman" w:hAnsi="Times New Roman"/>
      <w:sz w:val="24"/>
      <w:szCs w:val="24"/>
    </w:rPr>
  </w:style>
  <w:style w:type="paragraph" w:styleId="affff8">
    <w:name w:val="Signature"/>
    <w:basedOn w:val="a8"/>
    <w:semiHidden/>
    <w:locked/>
    <w:rsid w:val="00421CC3"/>
    <w:pPr>
      <w:ind w:leftChars="2100" w:left="100"/>
    </w:pPr>
  </w:style>
  <w:style w:type="character" w:styleId="affff9">
    <w:name w:val="Emphasis"/>
    <w:basedOn w:val="aa"/>
    <w:qFormat/>
    <w:locked/>
    <w:rsid w:val="00421CC3"/>
    <w:rPr>
      <w:i/>
      <w:iCs/>
    </w:rPr>
  </w:style>
  <w:style w:type="paragraph" w:styleId="affffa">
    <w:name w:val="Date"/>
    <w:basedOn w:val="a8"/>
    <w:next w:val="a8"/>
    <w:semiHidden/>
    <w:locked/>
    <w:rsid w:val="00421CC3"/>
    <w:pPr>
      <w:ind w:leftChars="2500" w:left="100"/>
    </w:pPr>
  </w:style>
  <w:style w:type="paragraph" w:styleId="affffb">
    <w:name w:val="envelope address"/>
    <w:basedOn w:val="a8"/>
    <w:semiHidden/>
    <w:locked/>
    <w:rsid w:val="00421CC3"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table" w:styleId="1d">
    <w:name w:val="Table Columns 1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b"/>
    <w:semiHidden/>
    <w:locked/>
    <w:rsid w:val="00421CC3"/>
    <w:pPr>
      <w:spacing w:afterLines="50" w:line="30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e">
    <w:name w:val="Table Grid 1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1">
    <w:name w:val="Table Grid 2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c">
    <w:name w:val="Table Grid 4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b"/>
    <w:semiHidden/>
    <w:locked/>
    <w:rsid w:val="00421CC3"/>
    <w:pPr>
      <w:spacing w:afterLines="50" w:line="30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Web 1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b"/>
    <w:semiHidden/>
    <w:locked/>
    <w:rsid w:val="00421CC3"/>
    <w:pPr>
      <w:spacing w:afterLines="50" w:line="30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c">
    <w:name w:val="Block Text"/>
    <w:basedOn w:val="a8"/>
    <w:semiHidden/>
    <w:locked/>
    <w:rsid w:val="00421CC3"/>
    <w:pPr>
      <w:spacing w:after="120"/>
      <w:ind w:leftChars="700" w:left="1440" w:rightChars="700" w:right="1440"/>
    </w:pPr>
  </w:style>
  <w:style w:type="numbering" w:styleId="a7">
    <w:name w:val="Outline List 3"/>
    <w:basedOn w:val="ac"/>
    <w:semiHidden/>
    <w:locked/>
    <w:rsid w:val="00421CC3"/>
    <w:pPr>
      <w:numPr>
        <w:numId w:val="19"/>
      </w:numPr>
    </w:pPr>
  </w:style>
  <w:style w:type="paragraph" w:styleId="affffd">
    <w:name w:val="Message Header"/>
    <w:basedOn w:val="a8"/>
    <w:semiHidden/>
    <w:locked/>
    <w:rsid w:val="00421C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character" w:styleId="affffe">
    <w:name w:val="line number"/>
    <w:basedOn w:val="aa"/>
    <w:semiHidden/>
    <w:locked/>
    <w:rsid w:val="00421CC3"/>
  </w:style>
  <w:style w:type="character" w:styleId="afffff">
    <w:name w:val="Strong"/>
    <w:basedOn w:val="aa"/>
    <w:qFormat/>
    <w:locked/>
    <w:rsid w:val="00421CC3"/>
    <w:rPr>
      <w:b/>
      <w:bCs/>
    </w:rPr>
  </w:style>
  <w:style w:type="paragraph" w:styleId="afffff0">
    <w:name w:val="Body Text Indent"/>
    <w:basedOn w:val="a8"/>
    <w:semiHidden/>
    <w:locked/>
    <w:rsid w:val="00421CC3"/>
    <w:pPr>
      <w:spacing w:after="120"/>
      <w:ind w:leftChars="200" w:left="420"/>
    </w:pPr>
  </w:style>
  <w:style w:type="paragraph" w:styleId="2f3">
    <w:name w:val="Body Text First Indent 2"/>
    <w:basedOn w:val="afffff0"/>
    <w:semiHidden/>
    <w:locked/>
    <w:rsid w:val="00421CC3"/>
    <w:pPr>
      <w:ind w:firstLineChars="200" w:firstLine="420"/>
    </w:pPr>
  </w:style>
  <w:style w:type="paragraph" w:styleId="2f4">
    <w:name w:val="Body Text 2"/>
    <w:basedOn w:val="a8"/>
    <w:semiHidden/>
    <w:locked/>
    <w:rsid w:val="00421CC3"/>
    <w:pPr>
      <w:spacing w:after="120" w:line="480" w:lineRule="auto"/>
    </w:pPr>
  </w:style>
  <w:style w:type="paragraph" w:styleId="3f2">
    <w:name w:val="Body Text 3"/>
    <w:basedOn w:val="a8"/>
    <w:semiHidden/>
    <w:locked/>
    <w:rsid w:val="00421CC3"/>
    <w:pPr>
      <w:spacing w:after="120"/>
    </w:pPr>
    <w:rPr>
      <w:sz w:val="16"/>
      <w:szCs w:val="16"/>
    </w:rPr>
  </w:style>
  <w:style w:type="paragraph" w:styleId="2f5">
    <w:name w:val="Body Text Indent 2"/>
    <w:basedOn w:val="a8"/>
    <w:semiHidden/>
    <w:locked/>
    <w:rsid w:val="00421CC3"/>
    <w:pPr>
      <w:spacing w:after="120" w:line="480" w:lineRule="auto"/>
      <w:ind w:leftChars="200" w:left="420"/>
    </w:pPr>
  </w:style>
  <w:style w:type="paragraph" w:styleId="3f3">
    <w:name w:val="Body Text Indent 3"/>
    <w:basedOn w:val="a8"/>
    <w:semiHidden/>
    <w:locked/>
    <w:rsid w:val="00421CC3"/>
    <w:pPr>
      <w:spacing w:after="120"/>
      <w:ind w:leftChars="200" w:left="420"/>
    </w:pPr>
    <w:rPr>
      <w:sz w:val="16"/>
      <w:szCs w:val="16"/>
    </w:rPr>
  </w:style>
  <w:style w:type="paragraph" w:styleId="afffff1">
    <w:name w:val="Note Heading"/>
    <w:basedOn w:val="a8"/>
    <w:next w:val="a8"/>
    <w:semiHidden/>
    <w:locked/>
    <w:rsid w:val="00421CC3"/>
    <w:pPr>
      <w:jc w:val="center"/>
    </w:pPr>
  </w:style>
  <w:style w:type="table" w:styleId="afffff2">
    <w:name w:val="Table Professional"/>
    <w:basedOn w:val="ab"/>
    <w:semiHidden/>
    <w:locked/>
    <w:rsid w:val="00421CC3"/>
    <w:pPr>
      <w:spacing w:afterLines="50" w:line="30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e">
    <w:name w:val="页脚右端（绿盟科技）"/>
    <w:basedOn w:val="aff9"/>
    <w:link w:val="Char8"/>
    <w:qFormat/>
    <w:rsid w:val="00323012"/>
    <w:pPr>
      <w:jc w:val="right"/>
    </w:pPr>
  </w:style>
  <w:style w:type="paragraph" w:customStyle="1" w:styleId="a6">
    <w:name w:val="表格标注（绿盟科技）"/>
    <w:basedOn w:val="a5"/>
    <w:next w:val="a9"/>
    <w:rsid w:val="00E15993"/>
    <w:pPr>
      <w:numPr>
        <w:ilvl w:val="7"/>
      </w:numPr>
    </w:pPr>
  </w:style>
  <w:style w:type="table" w:customStyle="1" w:styleId="afffff3">
    <w:name w:val="文档表格无标题行型（绿盟科技）"/>
    <w:basedOn w:val="af8"/>
    <w:rsid w:val="00B05635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left"/>
      </w:pPr>
      <w:rPr>
        <w:rFonts w:ascii="Arial" w:eastAsia="宋体" w:hAnsi="Arial"/>
        <w:b w:val="0"/>
        <w:i w:val="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afffff4">
    <w:name w:val="文档表格无标题列型（绿盟科技）"/>
    <w:basedOn w:val="af8"/>
    <w:rsid w:val="00494D03"/>
    <w:tblPr>
      <w:tblInd w:w="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eastAsia="宋体" w:hAnsi="Arial"/>
        <w:b/>
        <w:i w:val="0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single" w:sz="6" w:space="0" w:color="auto"/>
          <w:tl2br w:val="nil"/>
          <w:tr2bl w:val="nil"/>
        </w:tcBorders>
        <w:shd w:val="clear" w:color="auto" w:fill="D9D9D9"/>
        <w:vAlign w:val="center"/>
      </w:tcPr>
    </w:tblStylePr>
    <w:tblStylePr w:type="firstCol">
      <w:rPr>
        <w:rFonts w:ascii="Arial" w:eastAsia="宋体" w:hAnsi="Arial"/>
        <w:b w:val="0"/>
        <w:i w:val="0"/>
        <w:sz w:val="21"/>
      </w:rPr>
    </w:tblStylePr>
  </w:style>
  <w:style w:type="character" w:customStyle="1" w:styleId="Char8">
    <w:name w:val="页脚右端（绿盟科技） Char"/>
    <w:basedOn w:val="Char3"/>
    <w:link w:val="affe"/>
    <w:rsid w:val="00323012"/>
    <w:rPr>
      <w:rFonts w:ascii="Arial" w:eastAsia="宋体" w:hAnsi="Arial"/>
      <w:b/>
      <w:color w:val="FFFFFF"/>
      <w:sz w:val="18"/>
      <w:szCs w:val="18"/>
      <w:lang w:val="en-US" w:eastAsia="zh-CN" w:bidi="ar-SA"/>
    </w:rPr>
  </w:style>
  <w:style w:type="paragraph" w:customStyle="1" w:styleId="afffff5">
    <w:name w:val="页脚页码（绿盟科技）"/>
    <w:basedOn w:val="af0"/>
    <w:rsid w:val="00445BE0"/>
    <w:pPr>
      <w:framePr w:w="703" w:wrap="around" w:vAnchor="text" w:hAnchor="page" w:x="5598" w:y="247"/>
      <w:jc w:val="center"/>
    </w:pPr>
    <w:rPr>
      <w:sz w:val="18"/>
    </w:rPr>
  </w:style>
  <w:style w:type="paragraph" w:styleId="afffff6">
    <w:name w:val="List Paragraph"/>
    <w:basedOn w:val="a8"/>
    <w:uiPriority w:val="99"/>
    <w:qFormat/>
    <w:rsid w:val="00B11A28"/>
    <w:pPr>
      <w:ind w:firstLineChars="200" w:firstLine="420"/>
    </w:pPr>
  </w:style>
  <w:style w:type="character" w:customStyle="1" w:styleId="Char4">
    <w:name w:val="正文（绿盟科技） Char"/>
    <w:basedOn w:val="aa"/>
    <w:link w:val="a9"/>
    <w:rsid w:val="007C651A"/>
    <w:rPr>
      <w:sz w:val="21"/>
      <w:szCs w:val="21"/>
    </w:rPr>
  </w:style>
  <w:style w:type="character" w:customStyle="1" w:styleId="Char2">
    <w:name w:val="列表（符号一级）（绿盟科技） Char"/>
    <w:basedOn w:val="Char4"/>
    <w:link w:val="a3"/>
    <w:rsid w:val="004E5162"/>
    <w:rPr>
      <w:sz w:val="21"/>
      <w:szCs w:val="21"/>
    </w:rPr>
  </w:style>
  <w:style w:type="character" w:customStyle="1" w:styleId="Char5">
    <w:name w:val="正文首行缩进（绿盟科技） Char"/>
    <w:basedOn w:val="Char4"/>
    <w:link w:val="affa"/>
    <w:rsid w:val="004E5162"/>
    <w:rPr>
      <w:sz w:val="21"/>
      <w:szCs w:val="21"/>
    </w:rPr>
  </w:style>
  <w:style w:type="paragraph" w:customStyle="1" w:styleId="afffff7">
    <w:name w:val="正文加粗"/>
    <w:basedOn w:val="a8"/>
    <w:link w:val="Char9"/>
    <w:rsid w:val="004E5162"/>
    <w:pPr>
      <w:spacing w:line="360" w:lineRule="auto"/>
      <w:ind w:firstLineChars="200" w:firstLine="200"/>
      <w:jc w:val="left"/>
    </w:pPr>
    <w:rPr>
      <w:b/>
      <w:sz w:val="24"/>
      <w:szCs w:val="20"/>
    </w:rPr>
  </w:style>
  <w:style w:type="character" w:customStyle="1" w:styleId="Char9">
    <w:name w:val="正文加粗 Char"/>
    <w:link w:val="afffff7"/>
    <w:rsid w:val="004E5162"/>
    <w:rPr>
      <w:b/>
      <w:sz w:val="24"/>
    </w:rPr>
  </w:style>
  <w:style w:type="paragraph" w:customStyle="1" w:styleId="--">
    <w:name w:val="绿盟科技--正文"/>
    <w:qFormat/>
    <w:rsid w:val="00641C31"/>
    <w:pPr>
      <w:spacing w:line="300" w:lineRule="auto"/>
    </w:pPr>
    <w:rPr>
      <w:sz w:val="21"/>
      <w:szCs w:val="21"/>
    </w:rPr>
  </w:style>
  <w:style w:type="paragraph" w:customStyle="1" w:styleId="--0">
    <w:name w:val="绿盟科技--正文首行缩进"/>
    <w:basedOn w:val="--"/>
    <w:qFormat/>
    <w:rsid w:val="00641C31"/>
    <w:pPr>
      <w:spacing w:after="50"/>
      <w:ind w:firstLineChars="200" w:firstLine="200"/>
    </w:pPr>
  </w:style>
  <w:style w:type="paragraph" w:customStyle="1" w:styleId="--1">
    <w:name w:val="绿盟科技--列表（符号一级）"/>
    <w:basedOn w:val="--"/>
    <w:qFormat/>
    <w:rsid w:val="00641C31"/>
    <w:pPr>
      <w:ind w:left="420" w:hanging="420"/>
    </w:pPr>
  </w:style>
  <w:style w:type="paragraph" w:customStyle="1" w:styleId="--3">
    <w:name w:val="绿盟科技--标题 3"/>
    <w:basedOn w:val="31"/>
    <w:next w:val="--"/>
    <w:qFormat/>
    <w:rsid w:val="00E47F07"/>
    <w:pPr>
      <w:widowControl w:val="0"/>
      <w:numPr>
        <w:ilvl w:val="0"/>
        <w:numId w:val="0"/>
      </w:numPr>
      <w:tabs>
        <w:tab w:val="num" w:pos="907"/>
        <w:tab w:val="left" w:pos="960"/>
      </w:tabs>
      <w:spacing w:line="415" w:lineRule="auto"/>
      <w:ind w:left="907" w:hanging="907"/>
    </w:pPr>
    <w:rPr>
      <w:bCs w:val="0"/>
      <w:szCs w:val="30"/>
    </w:rPr>
  </w:style>
  <w:style w:type="character" w:customStyle="1" w:styleId="Char7">
    <w:name w:val="插图标注（绿盟科技） Char"/>
    <w:link w:val="a5"/>
    <w:rsid w:val="0041240D"/>
    <w:rPr>
      <w:rFonts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68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87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194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20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2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182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0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8783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36782904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324169183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795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656109627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1499734411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0069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1345010820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1819302580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21413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740103164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1650399594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13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782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912157956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919026636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585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6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9498">
      <w:bodyDiv w:val="1"/>
      <w:marLeft w:val="0"/>
      <w:marRight w:val="0"/>
      <w:marTop w:val="0"/>
      <w:marBottom w:val="0"/>
      <w:divBdr>
        <w:top w:val="none" w:sz="0" w:space="0" w:color="999999"/>
        <w:left w:val="none" w:sz="0" w:space="0" w:color="999999"/>
        <w:bottom w:val="none" w:sz="0" w:space="0" w:color="999999"/>
        <w:right w:val="none" w:sz="0" w:space="0" w:color="999999"/>
      </w:divBdr>
      <w:divsChild>
        <w:div w:id="1977878415">
          <w:marLeft w:val="0"/>
          <w:marRight w:val="0"/>
          <w:marTop w:val="0"/>
          <w:marBottom w:val="0"/>
          <w:divBdr>
            <w:top w:val="none" w:sz="0" w:space="0" w:color="999999"/>
            <w:left w:val="none" w:sz="0" w:space="0" w:color="999999"/>
            <w:bottom w:val="none" w:sz="0" w:space="0" w:color="999999"/>
            <w:right w:val="none" w:sz="0" w:space="0" w:color="999999"/>
          </w:divBdr>
          <w:divsChild>
            <w:div w:id="988443845">
              <w:marLeft w:val="4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9033;&#30446;&#36164;&#26009;\&#20844;&#21496;&#30340;&#26631;&#20934;&#27169;&#26495;\&#22522;&#30784;&#25991;&#2672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73800262A4FA145BD0CA523E8D719A9" ma:contentTypeVersion="1" ma:contentTypeDescription="新建文档。" ma:contentTypeScope="" ma:versionID="3565e779b7037ce77d98dd57353f192f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2CDFD50-DAD4-4B00-917B-655DEB65C1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7A21CF-B5FF-4B7C-A155-BA62044AD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E9F62C0-DA2E-4299-A375-591D1643037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基础文档.dotx</Template>
  <TotalTime>10403</TotalTime>
  <Pages>7</Pages>
  <Words>351</Words>
  <Characters>2005</Characters>
  <Application>Microsoft Office Word</Application>
  <DocSecurity>0</DocSecurity>
  <Lines>16</Lines>
  <Paragraphs>4</Paragraphs>
  <ScaleCrop>false</ScaleCrop>
  <Company>绿盟科技</Company>
  <LinksUpToDate>false</LinksUpToDate>
  <CharactersWithSpaces>2352</CharactersWithSpaces>
  <SharedDoc>false</SharedDoc>
  <HLinks>
    <vt:vector size="180" baseType="variant">
      <vt:variant>
        <vt:i4>1376308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_Toc164487979</vt:lpwstr>
      </vt:variant>
      <vt:variant>
        <vt:i4>1376308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_Toc164487978</vt:lpwstr>
      </vt:variant>
      <vt:variant>
        <vt:i4>1376308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_Toc164487977</vt:lpwstr>
      </vt:variant>
      <vt:variant>
        <vt:i4>1376308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_Toc164487976</vt:lpwstr>
      </vt:variant>
      <vt:variant>
        <vt:i4>1376308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_Toc164487975</vt:lpwstr>
      </vt:variant>
      <vt:variant>
        <vt:i4>1376308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_Toc164487974</vt:lpwstr>
      </vt:variant>
      <vt:variant>
        <vt:i4>1376308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_Toc164487973</vt:lpwstr>
      </vt:variant>
      <vt:variant>
        <vt:i4>1376308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_Toc164487972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_Toc164745083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_Toc164745082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_Toc164745081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_Toc164745080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_Toc164745079</vt:lpwstr>
      </vt:variant>
      <vt:variant>
        <vt:i4>1310769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_Toc164745078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_Toc164745077</vt:lpwstr>
      </vt:variant>
      <vt:variant>
        <vt:i4>1310769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_Toc164745076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_Toc164745075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_Toc164745074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_Toc164745073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_Toc164745072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_Toc164745071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_Toc164745070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_Toc164745069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_Toc164745068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_Toc164745067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_Toc164745066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_Toc164745065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_Toc164745064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_Toc164745063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_Toc164745062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绿盟科技</dc:title>
  <dc:creator>weikunpeng</dc:creator>
  <cp:lastModifiedBy>lenovo1</cp:lastModifiedBy>
  <cp:revision>2342</cp:revision>
  <cp:lastPrinted>2006-05-26T08:13:00Z</cp:lastPrinted>
  <dcterms:created xsi:type="dcterms:W3CDTF">2012-11-21T09:15:00Z</dcterms:created>
  <dcterms:modified xsi:type="dcterms:W3CDTF">2015-09-08T11:53:00Z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lpwstr>请输入文档密级</vt:lpwstr>
  </property>
  <property fmtid="{D5CDD505-2E9C-101B-9397-08002B2CF9AE}" pid="3" name="文档编号">
    <vt:lpwstr>请输入文档编号</vt:lpwstr>
  </property>
  <property fmtid="{D5CDD505-2E9C-101B-9397-08002B2CF9AE}" pid="4" name="模板编号">
    <vt:lpwstr>NSF-TR-GM-02</vt:lpwstr>
  </property>
</Properties>
</file>